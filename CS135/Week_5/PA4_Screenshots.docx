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01" w:rsidRDefault="00E52F7F">
      <w:r>
        <w:rPr>
          <w:noProof/>
        </w:rPr>
        <w:drawing>
          <wp:inline distT="0" distB="0" distL="0" distR="0" wp14:anchorId="00EFC346" wp14:editId="224EC5CC">
            <wp:extent cx="522922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5C5" w:rsidRDefault="00B665C5">
      <w:r>
        <w:t>The screenshot of Screen1 of Shapes_PA4_s6.cpp using the first set of instructor provided data.</w:t>
      </w:r>
    </w:p>
    <w:p w:rsidR="00B665C5" w:rsidRDefault="00B665C5">
      <w:r>
        <w:rPr>
          <w:noProof/>
        </w:rPr>
        <w:drawing>
          <wp:inline distT="0" distB="0" distL="0" distR="0" wp14:anchorId="0DE03CD2" wp14:editId="3E93E4A2">
            <wp:extent cx="507682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882"/>
                    <a:stretch/>
                  </pic:blipFill>
                  <pic:spPr bwMode="auto">
                    <a:xfrm>
                      <a:off x="0" y="0"/>
                      <a:ext cx="507682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5C5" w:rsidRDefault="00B665C5">
      <w:r>
        <w:t xml:space="preserve">The screenshot of Screen2 </w:t>
      </w:r>
      <w:r w:rsidRPr="00B665C5">
        <w:t>of Shapes_PA4_s6.cpp using the first set of instructor provided data.</w:t>
      </w:r>
      <w:r>
        <w:t xml:space="preserve"> Any discrepancy between my output data and the instructor’s likely comes from using different methods of calculating the areas.</w:t>
      </w:r>
    </w:p>
    <w:p w:rsidR="00B665C5" w:rsidRDefault="00B665C5">
      <w:r>
        <w:rPr>
          <w:noProof/>
        </w:rPr>
        <w:lastRenderedPageBreak/>
        <w:drawing>
          <wp:inline distT="0" distB="0" distL="0" distR="0" wp14:anchorId="008EDE31" wp14:editId="744242ED">
            <wp:extent cx="522922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C5" w:rsidRDefault="00B665C5">
      <w:r w:rsidRPr="00B665C5">
        <w:t>The screenshot of Screen1 of S</w:t>
      </w:r>
      <w:r>
        <w:t>hapes_PA4_s6.cpp using the second</w:t>
      </w:r>
      <w:r w:rsidRPr="00B665C5">
        <w:t xml:space="preserve"> set of instructor provided data.</w:t>
      </w:r>
    </w:p>
    <w:p w:rsidR="00B665C5" w:rsidRDefault="00B665C5">
      <w:r>
        <w:rPr>
          <w:noProof/>
        </w:rPr>
        <w:drawing>
          <wp:inline distT="0" distB="0" distL="0" distR="0" wp14:anchorId="423F0F2B" wp14:editId="11068479">
            <wp:extent cx="507682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C5" w:rsidRDefault="00B665C5">
      <w:r w:rsidRPr="00B665C5">
        <w:t>The screenshot of Screen2 of S</w:t>
      </w:r>
      <w:r>
        <w:t>hapes_PA4_s6.cpp using the second</w:t>
      </w:r>
      <w:r w:rsidRPr="00B665C5">
        <w:t xml:space="preserve"> set of instructor provided data.</w:t>
      </w:r>
    </w:p>
    <w:p w:rsidR="006232E2" w:rsidRDefault="00B73AD3">
      <w:r>
        <w:rPr>
          <w:noProof/>
        </w:rPr>
        <w:lastRenderedPageBreak/>
        <w:drawing>
          <wp:inline distT="0" distB="0" distL="0" distR="0" wp14:anchorId="0A6A3501" wp14:editId="774ACA84">
            <wp:extent cx="5229225" cy="3762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C5" w:rsidRDefault="00B665C5">
      <w:proofErr w:type="gramStart"/>
      <w:r w:rsidRPr="00B665C5">
        <w:t>The screenshot of Screen1 of Sh</w:t>
      </w:r>
      <w:r>
        <w:t>apes_PA4_s6.cpp using the first set of example</w:t>
      </w:r>
      <w:r w:rsidRPr="00B665C5">
        <w:t xml:space="preserve"> data</w:t>
      </w:r>
      <w:r w:rsidR="006232E2">
        <w:t xml:space="preserve"> (rectangle)</w:t>
      </w:r>
      <w:r w:rsidRPr="00B665C5">
        <w:t>.</w:t>
      </w:r>
      <w:proofErr w:type="gramEnd"/>
    </w:p>
    <w:p w:rsidR="00B665C5" w:rsidRDefault="00B73AD3">
      <w:r>
        <w:rPr>
          <w:noProof/>
        </w:rPr>
        <w:drawing>
          <wp:inline distT="0" distB="0" distL="0" distR="0" wp14:anchorId="2FA09C00" wp14:editId="314EF20F">
            <wp:extent cx="5153025" cy="3190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C5" w:rsidRDefault="00B665C5">
      <w:proofErr w:type="gramStart"/>
      <w:r w:rsidRPr="00B665C5">
        <w:t xml:space="preserve">The screenshot of Screen2 of Shapes_PA4_s6.cpp using the </w:t>
      </w:r>
      <w:r>
        <w:t xml:space="preserve">first </w:t>
      </w:r>
      <w:r w:rsidRPr="00B665C5">
        <w:t xml:space="preserve">set of </w:t>
      </w:r>
      <w:r>
        <w:t>example</w:t>
      </w:r>
      <w:r w:rsidRPr="00B665C5">
        <w:t xml:space="preserve"> data</w:t>
      </w:r>
      <w:r w:rsidR="006232E2">
        <w:t xml:space="preserve"> (rectangle)</w:t>
      </w:r>
      <w:r w:rsidRPr="00B665C5">
        <w:t>.</w:t>
      </w:r>
      <w:proofErr w:type="gramEnd"/>
    </w:p>
    <w:p w:rsidR="00B665C5" w:rsidRDefault="00B73AD3">
      <w:r>
        <w:rPr>
          <w:noProof/>
        </w:rPr>
        <w:lastRenderedPageBreak/>
        <w:drawing>
          <wp:inline distT="0" distB="0" distL="0" distR="0" wp14:anchorId="54C02838" wp14:editId="5AE239AC">
            <wp:extent cx="5153025" cy="3762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E2" w:rsidRDefault="00B665C5" w:rsidP="00B665C5">
      <w:proofErr w:type="gramStart"/>
      <w:r>
        <w:t>The screenshot of Screen1 of S</w:t>
      </w:r>
      <w:r>
        <w:t>hapes_PA4_s6.cpp using the second</w:t>
      </w:r>
      <w:r>
        <w:t xml:space="preserve"> set of example data</w:t>
      </w:r>
      <w:r w:rsidR="006232E2">
        <w:t xml:space="preserve"> (triangle).</w:t>
      </w:r>
      <w:proofErr w:type="gramEnd"/>
    </w:p>
    <w:p w:rsidR="00B665C5" w:rsidRDefault="006232E2" w:rsidP="00B665C5">
      <w:r>
        <w:rPr>
          <w:noProof/>
        </w:rPr>
        <w:drawing>
          <wp:inline distT="0" distB="0" distL="0" distR="0" wp14:anchorId="45935EC2" wp14:editId="43BB24F9">
            <wp:extent cx="5229225" cy="2914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7520"/>
                    <a:stretch/>
                  </pic:blipFill>
                  <pic:spPr bwMode="auto">
                    <a:xfrm>
                      <a:off x="0" y="0"/>
                      <a:ext cx="52292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5C5" w:rsidRDefault="00B665C5" w:rsidP="00B665C5">
      <w:proofErr w:type="gramStart"/>
      <w:r>
        <w:t>The screenshot of Screen2 of Sha</w:t>
      </w:r>
      <w:r>
        <w:t xml:space="preserve">pes_PA4_s6.cpp using the second </w:t>
      </w:r>
      <w:r>
        <w:t>set of example data</w:t>
      </w:r>
      <w:r w:rsidR="006232E2">
        <w:t xml:space="preserve"> (triangle)</w:t>
      </w:r>
      <w:r>
        <w:t>.</w:t>
      </w:r>
      <w:proofErr w:type="gramEnd"/>
    </w:p>
    <w:p w:rsidR="006232E2" w:rsidRDefault="006232E2" w:rsidP="00B665C5"/>
    <w:p w:rsidR="006232E2" w:rsidRDefault="00B73AD3" w:rsidP="00B665C5">
      <w:r>
        <w:rPr>
          <w:noProof/>
        </w:rPr>
        <w:lastRenderedPageBreak/>
        <w:drawing>
          <wp:inline distT="0" distB="0" distL="0" distR="0" wp14:anchorId="4EBFB56F" wp14:editId="3E9097D5">
            <wp:extent cx="5153025" cy="3762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E2" w:rsidRDefault="006232E2" w:rsidP="006232E2">
      <w:proofErr w:type="gramStart"/>
      <w:r>
        <w:t>The screenshot of Screen1 of S</w:t>
      </w:r>
      <w:r>
        <w:t>hapes_PA4_s6.cpp using the third</w:t>
      </w:r>
      <w:r>
        <w:t xml:space="preserve"> set of example data</w:t>
      </w:r>
      <w:r>
        <w:t xml:space="preserve"> (parallelogram)</w:t>
      </w:r>
      <w:r>
        <w:t>.</w:t>
      </w:r>
      <w:proofErr w:type="gramEnd"/>
    </w:p>
    <w:p w:rsidR="006232E2" w:rsidRDefault="006232E2" w:rsidP="006232E2">
      <w:r>
        <w:rPr>
          <w:noProof/>
        </w:rPr>
        <w:drawing>
          <wp:inline distT="0" distB="0" distL="0" distR="0" wp14:anchorId="42591465" wp14:editId="65A47957">
            <wp:extent cx="5153025" cy="3076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E2" w:rsidRDefault="006232E2" w:rsidP="006232E2">
      <w:proofErr w:type="gramStart"/>
      <w:r>
        <w:t>The screenshot of Screen2 of S</w:t>
      </w:r>
      <w:r>
        <w:t>hapes_PA4_s6.cpp using the third</w:t>
      </w:r>
      <w:r>
        <w:t xml:space="preserve"> set of example data</w:t>
      </w:r>
      <w:r>
        <w:t xml:space="preserve"> (parallelogram)</w:t>
      </w:r>
      <w:r>
        <w:t>.</w:t>
      </w:r>
      <w:proofErr w:type="gramEnd"/>
    </w:p>
    <w:p w:rsidR="006232E2" w:rsidRDefault="006232E2" w:rsidP="006232E2"/>
    <w:p w:rsidR="006232E2" w:rsidRDefault="006232E2" w:rsidP="006232E2"/>
    <w:p w:rsidR="006232E2" w:rsidRDefault="006232E2" w:rsidP="006232E2">
      <w:r>
        <w:rPr>
          <w:noProof/>
        </w:rPr>
        <w:drawing>
          <wp:inline distT="0" distB="0" distL="0" distR="0" wp14:anchorId="7C6C47F7" wp14:editId="03423851">
            <wp:extent cx="5381625" cy="3648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E2" w:rsidRDefault="006232E2" w:rsidP="006232E2">
      <w:proofErr w:type="gramStart"/>
      <w:r>
        <w:t>The screenshot of Screen1 of Sh</w:t>
      </w:r>
      <w:r>
        <w:t>apes_PA4_s6.cpp using the fourth</w:t>
      </w:r>
      <w:r>
        <w:t xml:space="preserve"> set of example data</w:t>
      </w:r>
      <w:r>
        <w:t xml:space="preserve"> (octagon).</w:t>
      </w:r>
      <w:proofErr w:type="gramEnd"/>
    </w:p>
    <w:p w:rsidR="006232E2" w:rsidRDefault="006232E2" w:rsidP="006232E2">
      <w:r>
        <w:rPr>
          <w:noProof/>
        </w:rPr>
        <w:drawing>
          <wp:inline distT="0" distB="0" distL="0" distR="0" wp14:anchorId="3F21E1BF" wp14:editId="137A3044">
            <wp:extent cx="5229225" cy="3076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E2" w:rsidRDefault="006232E2" w:rsidP="006232E2">
      <w:proofErr w:type="gramStart"/>
      <w:r>
        <w:t>The screenshot of Screen2 of Sh</w:t>
      </w:r>
      <w:r>
        <w:t>apes_PA4_s6.cpp using the fourth</w:t>
      </w:r>
      <w:r>
        <w:t xml:space="preserve"> set of example data</w:t>
      </w:r>
      <w:r>
        <w:t xml:space="preserve"> (octagon)</w:t>
      </w:r>
      <w:r>
        <w:t>.</w:t>
      </w:r>
      <w:proofErr w:type="gramEnd"/>
    </w:p>
    <w:sectPr w:rsidR="006232E2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2E2" w:rsidRDefault="006232E2" w:rsidP="006232E2">
      <w:pPr>
        <w:spacing w:after="0" w:line="240" w:lineRule="auto"/>
      </w:pPr>
      <w:r>
        <w:separator/>
      </w:r>
    </w:p>
  </w:endnote>
  <w:endnote w:type="continuationSeparator" w:id="0">
    <w:p w:rsidR="006232E2" w:rsidRDefault="006232E2" w:rsidP="0062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2E2" w:rsidRDefault="006232E2" w:rsidP="006232E2">
      <w:pPr>
        <w:spacing w:after="0" w:line="240" w:lineRule="auto"/>
      </w:pPr>
      <w:r>
        <w:separator/>
      </w:r>
    </w:p>
  </w:footnote>
  <w:footnote w:type="continuationSeparator" w:id="0">
    <w:p w:rsidR="006232E2" w:rsidRDefault="006232E2" w:rsidP="00623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2E2" w:rsidRDefault="006232E2">
    <w:pPr>
      <w:pStyle w:val="Header"/>
    </w:pPr>
    <w:r>
      <w:t xml:space="preserve">Terence </w:t>
    </w:r>
    <w:proofErr w:type="spellStart"/>
    <w:r>
      <w:t>Henriod</w:t>
    </w:r>
    <w:proofErr w:type="spellEnd"/>
  </w:p>
  <w:p w:rsidR="006232E2" w:rsidRDefault="006232E2">
    <w:pPr>
      <w:pStyle w:val="Header"/>
    </w:pPr>
    <w:r>
      <w:t>PA4</w:t>
    </w:r>
  </w:p>
  <w:p w:rsidR="006232E2" w:rsidRDefault="006232E2">
    <w:pPr>
      <w:pStyle w:val="Header"/>
    </w:pPr>
    <w:r>
      <w:t>Section: 1203</w:t>
    </w:r>
  </w:p>
  <w:p w:rsidR="006232E2" w:rsidRDefault="006232E2">
    <w:pPr>
      <w:pStyle w:val="Header"/>
    </w:pPr>
    <w:r>
      <w:t>Grading TA: Ahmed Sharif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5C5"/>
    <w:rsid w:val="00342F19"/>
    <w:rsid w:val="006232E2"/>
    <w:rsid w:val="00A01CDF"/>
    <w:rsid w:val="00B665C5"/>
    <w:rsid w:val="00B73AD3"/>
    <w:rsid w:val="00E5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2E2"/>
  </w:style>
  <w:style w:type="paragraph" w:styleId="Footer">
    <w:name w:val="footer"/>
    <w:basedOn w:val="Normal"/>
    <w:link w:val="FooterChar"/>
    <w:uiPriority w:val="99"/>
    <w:unhideWhenUsed/>
    <w:rsid w:val="006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2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2E2"/>
  </w:style>
  <w:style w:type="paragraph" w:styleId="Footer">
    <w:name w:val="footer"/>
    <w:basedOn w:val="Normal"/>
    <w:link w:val="FooterChar"/>
    <w:uiPriority w:val="99"/>
    <w:unhideWhenUsed/>
    <w:rsid w:val="006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2CA48042</Template>
  <TotalTime>29</TotalTime>
  <Pages>6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 L Henriod</dc:creator>
  <cp:lastModifiedBy>Terence L Henriod</cp:lastModifiedBy>
  <cp:revision>3</cp:revision>
  <dcterms:created xsi:type="dcterms:W3CDTF">2012-09-27T20:48:00Z</dcterms:created>
  <dcterms:modified xsi:type="dcterms:W3CDTF">2012-09-27T21:17:00Z</dcterms:modified>
</cp:coreProperties>
</file>