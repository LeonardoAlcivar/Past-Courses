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DB" w:rsidRDefault="00E545DB">
      <w:r>
        <w:rPr>
          <w:noProof/>
        </w:rPr>
        <w:drawing>
          <wp:inline distT="0" distB="0" distL="0" distR="0" wp14:anchorId="632EF8C2" wp14:editId="47D2E368">
            <wp:extent cx="27146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B" w:rsidRDefault="00E545DB">
      <w:r>
        <w:t>The output of Rectangle_1.cpp</w:t>
      </w:r>
    </w:p>
    <w:p w:rsidR="00E545DB" w:rsidRDefault="00E545DB"/>
    <w:p w:rsidR="00E545DB" w:rsidRDefault="00E545DB">
      <w:r>
        <w:rPr>
          <w:noProof/>
        </w:rPr>
        <w:drawing>
          <wp:inline distT="0" distB="0" distL="0" distR="0" wp14:anchorId="65832DD1" wp14:editId="2BABF863">
            <wp:extent cx="28670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B" w:rsidRDefault="00E545DB">
      <w:r>
        <w:t>The output of Triangle_1.cpp</w:t>
      </w:r>
    </w:p>
    <w:p w:rsidR="00E545DB" w:rsidRDefault="00E545DB">
      <w:r>
        <w:rPr>
          <w:noProof/>
        </w:rPr>
        <w:drawing>
          <wp:inline distT="0" distB="0" distL="0" distR="0" wp14:anchorId="2804166C" wp14:editId="1B03D0FE">
            <wp:extent cx="27908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B" w:rsidRDefault="00E545DB">
      <w:r>
        <w:t>The output of Diamond_1.cpp</w:t>
      </w:r>
    </w:p>
    <w:p w:rsidR="00D737C4" w:rsidRDefault="00D737C4"/>
    <w:p w:rsidR="00D737C4" w:rsidRDefault="00D737C4">
      <w:r>
        <w:rPr>
          <w:noProof/>
        </w:rPr>
        <w:lastRenderedPageBreak/>
        <w:drawing>
          <wp:inline distT="0" distB="0" distL="0" distR="0" wp14:anchorId="7783FFBB" wp14:editId="18061505">
            <wp:extent cx="28670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C4" w:rsidRDefault="00D737C4">
      <w:r>
        <w:t>The output of Rectangle_</w:t>
      </w:r>
      <w:proofErr w:type="gramStart"/>
      <w:r>
        <w:t>2.cpp .</w:t>
      </w:r>
      <w:proofErr w:type="gramEnd"/>
      <w:r>
        <w:t xml:space="preserve"> The output is 3 spaces and 5 asterisks on each line, as I expected.</w:t>
      </w:r>
    </w:p>
    <w:p w:rsidR="00D737C4" w:rsidRDefault="00AF44DF">
      <w:r>
        <w:rPr>
          <w:noProof/>
        </w:rPr>
        <w:drawing>
          <wp:inline distT="0" distB="0" distL="0" distR="0" wp14:anchorId="392C6D27" wp14:editId="38C132DE">
            <wp:extent cx="12668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7C" w:rsidRDefault="0009377C">
      <w:r>
        <w:t xml:space="preserve">The output of Triangle_2.cpp which was made using the new commands </w:t>
      </w:r>
      <w:proofErr w:type="spellStart"/>
      <w:proofErr w:type="gramStart"/>
      <w:r>
        <w:t>printSpaces</w:t>
      </w:r>
      <w:proofErr w:type="spellEnd"/>
      <w:r>
        <w:t>(</w:t>
      </w:r>
      <w:proofErr w:type="gramEnd"/>
      <w:r>
        <w:t>) and print Asterisks()</w:t>
      </w:r>
    </w:p>
    <w:p w:rsidR="0009377C" w:rsidRDefault="0009377C">
      <w:r>
        <w:rPr>
          <w:noProof/>
        </w:rPr>
        <w:drawing>
          <wp:inline distT="0" distB="0" distL="0" distR="0" wp14:anchorId="03EFC224" wp14:editId="76A46FEE">
            <wp:extent cx="279082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7C" w:rsidRDefault="0009377C">
      <w:proofErr w:type="gramStart"/>
      <w:r>
        <w:t>The output of Diamond_2.cpp using the new commands.</w:t>
      </w:r>
      <w:proofErr w:type="gramEnd"/>
    </w:p>
    <w:p w:rsidR="00570457" w:rsidRDefault="00570457"/>
    <w:p w:rsidR="00570457" w:rsidRDefault="00570457"/>
    <w:p w:rsidR="0009377C" w:rsidRDefault="003A3D1D">
      <w:r>
        <w:rPr>
          <w:noProof/>
        </w:rPr>
        <w:lastRenderedPageBreak/>
        <w:drawing>
          <wp:inline distT="0" distB="0" distL="0" distR="0" wp14:anchorId="24E74F25" wp14:editId="5642328D">
            <wp:extent cx="271462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1D" w:rsidRDefault="003A3D1D">
      <w:proofErr w:type="gramStart"/>
      <w:r>
        <w:t>The output of the Rectangle_3.cpp file that I modified.</w:t>
      </w:r>
      <w:proofErr w:type="gramEnd"/>
    </w:p>
    <w:p w:rsidR="003A3D1D" w:rsidRDefault="00570457">
      <w:r>
        <w:rPr>
          <w:noProof/>
        </w:rPr>
        <w:drawing>
          <wp:inline distT="0" distB="0" distL="0" distR="0" wp14:anchorId="63C4B0B0" wp14:editId="2B37EFAD">
            <wp:extent cx="309562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1D" w:rsidRDefault="00570457">
      <w:r>
        <w:t>The left j</w:t>
      </w:r>
      <w:r w:rsidR="003A3D1D">
        <w:t>ustified triangle output of the Triangle_3.cpp file.</w:t>
      </w:r>
    </w:p>
    <w:p w:rsidR="003A3D1D" w:rsidRDefault="00AF44DF">
      <w:r>
        <w:rPr>
          <w:noProof/>
        </w:rPr>
        <w:drawing>
          <wp:inline distT="0" distB="0" distL="0" distR="0" wp14:anchorId="5A02F174" wp14:editId="1A8AC715">
            <wp:extent cx="210502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1D" w:rsidRDefault="00570457">
      <w:r>
        <w:t>The c</w:t>
      </w:r>
      <w:bookmarkStart w:id="0" w:name="_GoBack"/>
      <w:bookmarkEnd w:id="0"/>
      <w:r w:rsidR="003A3D1D">
        <w:t>enter justified diamond output of the Diamond_3.cpp file.</w:t>
      </w:r>
    </w:p>
    <w:p w:rsidR="003A3D1D" w:rsidRDefault="003A3D1D"/>
    <w:sectPr w:rsidR="003A3D1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B5" w:rsidRDefault="00370EB5" w:rsidP="00370EB5">
      <w:pPr>
        <w:spacing w:after="0" w:line="240" w:lineRule="auto"/>
      </w:pPr>
      <w:r>
        <w:separator/>
      </w:r>
    </w:p>
  </w:endnote>
  <w:endnote w:type="continuationSeparator" w:id="0">
    <w:p w:rsidR="00370EB5" w:rsidRDefault="00370EB5" w:rsidP="0037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B5" w:rsidRDefault="00370EB5" w:rsidP="00370EB5">
      <w:pPr>
        <w:spacing w:after="0" w:line="240" w:lineRule="auto"/>
      </w:pPr>
      <w:r>
        <w:separator/>
      </w:r>
    </w:p>
  </w:footnote>
  <w:footnote w:type="continuationSeparator" w:id="0">
    <w:p w:rsidR="00370EB5" w:rsidRDefault="00370EB5" w:rsidP="0037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EB5" w:rsidRDefault="00370EB5">
    <w:pPr>
      <w:pStyle w:val="Header"/>
    </w:pPr>
    <w:r>
      <w:t xml:space="preserve">Terence </w:t>
    </w:r>
    <w:proofErr w:type="spellStart"/>
    <w:r>
      <w:t>Henriod</w:t>
    </w:r>
    <w:proofErr w:type="spellEnd"/>
  </w:p>
  <w:p w:rsidR="00370EB5" w:rsidRDefault="00370EB5">
    <w:pPr>
      <w:pStyle w:val="Header"/>
    </w:pPr>
    <w:r>
      <w:t>CS 135 Programming Assignment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DB"/>
    <w:rsid w:val="0009377C"/>
    <w:rsid w:val="00370EB5"/>
    <w:rsid w:val="003A3D1D"/>
    <w:rsid w:val="00570457"/>
    <w:rsid w:val="00AF44DF"/>
    <w:rsid w:val="00D737C4"/>
    <w:rsid w:val="00E5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B5"/>
  </w:style>
  <w:style w:type="paragraph" w:styleId="Footer">
    <w:name w:val="footer"/>
    <w:basedOn w:val="Normal"/>
    <w:link w:val="FooterChar"/>
    <w:uiPriority w:val="99"/>
    <w:unhideWhenUsed/>
    <w:rsid w:val="0037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B5"/>
  </w:style>
  <w:style w:type="paragraph" w:styleId="Footer">
    <w:name w:val="footer"/>
    <w:basedOn w:val="Normal"/>
    <w:link w:val="FooterChar"/>
    <w:uiPriority w:val="99"/>
    <w:unhideWhenUsed/>
    <w:rsid w:val="0037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FA5004F2</Template>
  <TotalTime>44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7</cp:revision>
  <dcterms:created xsi:type="dcterms:W3CDTF">2012-08-28T22:18:00Z</dcterms:created>
  <dcterms:modified xsi:type="dcterms:W3CDTF">2012-08-31T00:11:00Z</dcterms:modified>
</cp:coreProperties>
</file>