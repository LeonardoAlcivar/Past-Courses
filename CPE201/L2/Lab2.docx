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2: Logic Gates</w:t>
      </w:r>
    </w:p>
    <w:p w:rsidR="00AA125A" w:rsidRDefault="00AA125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Henriod</w:t>
      </w:r>
      <w:proofErr w:type="spellEnd"/>
    </w:p>
    <w:p w:rsidR="00AA125A" w:rsidRDefault="00AA125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AA125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5, 2013</w:t>
      </w:r>
    </w:p>
    <w:p w:rsidR="00AA125A" w:rsidRDefault="00AA125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0A01" w:rsidRDefault="00BF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bookmarkStart w:id="0" w:name="_GoBack"/>
      <w:bookmarkEnd w:id="0"/>
    </w:p>
    <w:p w:rsidR="009655C6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lab instructions</w:t>
      </w:r>
      <w:r w:rsidR="009655C6">
        <w:rPr>
          <w:rFonts w:ascii="Times New Roman" w:hAnsi="Times New Roman" w:cs="Times New Roman"/>
          <w:sz w:val="24"/>
          <w:szCs w:val="24"/>
        </w:rPr>
        <w:t>.</w:t>
      </w:r>
    </w:p>
    <w:p w:rsidR="00503DC3" w:rsidRDefault="00503DC3">
      <w:pPr>
        <w:rPr>
          <w:rFonts w:ascii="Times New Roman" w:hAnsi="Times New Roman" w:cs="Times New Roman"/>
          <w:sz w:val="24"/>
          <w:szCs w:val="24"/>
        </w:rPr>
      </w:pPr>
    </w:p>
    <w:p w:rsidR="00BF4AC0" w:rsidRDefault="00BF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BF4AC0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lab instructions</w:t>
      </w:r>
      <w:r w:rsidR="009655C6">
        <w:rPr>
          <w:rFonts w:ascii="Times New Roman" w:hAnsi="Times New Roman" w:cs="Times New Roman"/>
          <w:sz w:val="24"/>
          <w:szCs w:val="24"/>
        </w:rPr>
        <w:t>.</w:t>
      </w:r>
    </w:p>
    <w:p w:rsidR="009655C6" w:rsidRDefault="009655C6">
      <w:pPr>
        <w:rPr>
          <w:rFonts w:ascii="Times New Roman" w:hAnsi="Times New Roman" w:cs="Times New Roman"/>
          <w:sz w:val="24"/>
          <w:szCs w:val="24"/>
        </w:rPr>
      </w:pPr>
    </w:p>
    <w:p w:rsidR="00BF2D52" w:rsidRPr="00BF2D52" w:rsidRDefault="0096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B606CA" w:rsidRDefault="000B1DF4">
      <w:pPr>
        <w:rPr>
          <w:rFonts w:ascii="Times New Roman" w:hAnsi="Times New Roman" w:cs="Times New Roman"/>
          <w:sz w:val="24"/>
          <w:szCs w:val="24"/>
        </w:rPr>
      </w:pPr>
      <w:r w:rsidRPr="000B1DF4">
        <w:rPr>
          <w:rFonts w:ascii="Times New Roman" w:hAnsi="Times New Roman" w:cs="Times New Roman"/>
          <w:sz w:val="24"/>
          <w:szCs w:val="24"/>
          <w:u w:val="single"/>
        </w:rPr>
        <w:t>Part 1: Combinational Logic</w:t>
      </w:r>
    </w:p>
    <w:p w:rsidR="00F36FE5" w:rsidRDefault="00F36FE5" w:rsidP="00F36FE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F36FE5">
        <w:rPr>
          <w:rFonts w:ascii="Times New Roman" w:eastAsia="TimesNewRoman" w:hAnsi="Times New Roman" w:cs="Times New Roman"/>
          <w:sz w:val="24"/>
          <w:szCs w:val="24"/>
        </w:rPr>
        <w:t xml:space="preserve">Derive truth tables for the following circuits in </w:t>
      </w:r>
      <w:proofErr w:type="spellStart"/>
      <w:r w:rsidRPr="00F36FE5">
        <w:rPr>
          <w:rFonts w:ascii="Times New Roman" w:eastAsia="TimesNewRoman" w:hAnsi="Times New Roman" w:cs="Times New Roman"/>
          <w:sz w:val="24"/>
          <w:szCs w:val="24"/>
        </w:rPr>
        <w:t>Logisim</w:t>
      </w:r>
      <w:proofErr w:type="spellEnd"/>
      <w:r w:rsidRPr="00F36FE5">
        <w:rPr>
          <w:rFonts w:ascii="Times New Roman" w:eastAsia="TimesNewRoman" w:hAnsi="Times New Roman" w:cs="Times New Roman"/>
          <w:sz w:val="24"/>
          <w:szCs w:val="24"/>
        </w:rPr>
        <w:t xml:space="preserve"> using the "Circuit Analyzer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". </w:t>
      </w:r>
      <w:proofErr w:type="gramStart"/>
      <w:r>
        <w:rPr>
          <w:rFonts w:ascii="Times New Roman" w:eastAsia="TimesNewRoman" w:hAnsi="Times New Roman" w:cs="Times New Roman"/>
          <w:sz w:val="24"/>
          <w:szCs w:val="24"/>
        </w:rPr>
        <w:t xml:space="preserve">Include a screenshot of each </w:t>
      </w:r>
      <w:r w:rsidRPr="00F36FE5">
        <w:rPr>
          <w:rFonts w:ascii="Times New Roman" w:eastAsia="TimesNewRoman" w:hAnsi="Times New Roman" w:cs="Times New Roman"/>
          <w:sz w:val="24"/>
          <w:szCs w:val="24"/>
        </w:rPr>
        <w:t>circuit along with the ―Circuit Analyzer" used for determining the truth table in your lab report.</w:t>
      </w:r>
      <w:proofErr w:type="gramEnd"/>
    </w:p>
    <w:p w:rsidR="00F36FE5" w:rsidRPr="00F36FE5" w:rsidRDefault="00F36FE5" w:rsidP="00F36FE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0B1DF4" w:rsidRDefault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98017E" w:rsidRDefault="0098017E" w:rsidP="00980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3886200"/>
            <wp:effectExtent l="0" t="0" r="0" b="0"/>
            <wp:docPr id="8" name="Picture 8" descr="G:\circui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ircuit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4332" r="4509" b="18808"/>
                    <a:stretch/>
                  </pic:blipFill>
                  <pic:spPr bwMode="auto">
                    <a:xfrm>
                      <a:off x="0" y="0"/>
                      <a:ext cx="4362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DF4" w:rsidRDefault="000B1DF4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0B1DF4" w:rsidRDefault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:rsidR="00C768FA" w:rsidRDefault="00C768FA" w:rsidP="0098017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B1DF4" w:rsidRDefault="0098017E" w:rsidP="00980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4305300"/>
            <wp:effectExtent l="0" t="0" r="0" b="0"/>
            <wp:docPr id="9" name="Picture 9" descr="G:\circui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ircuit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12"/>
                    <a:stretch/>
                  </pic:blipFill>
                  <pic:spPr bwMode="auto">
                    <a:xfrm>
                      <a:off x="0" y="0"/>
                      <a:ext cx="4800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sz w:val="24"/>
          <w:szCs w:val="24"/>
        </w:rPr>
      </w:pPr>
    </w:p>
    <w:p w:rsidR="000B1DF4" w:rsidRDefault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:rsidR="000B1DF4" w:rsidRDefault="0098017E" w:rsidP="00980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0" cy="5410200"/>
            <wp:effectExtent l="0" t="0" r="0" b="0"/>
            <wp:docPr id="10" name="Picture 10" descr="G:\circui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ircuit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C768FA" w:rsidRDefault="00C768FA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sz w:val="24"/>
          <w:szCs w:val="24"/>
        </w:rPr>
      </w:pPr>
    </w:p>
    <w:p w:rsidR="000B1DF4" w:rsidRDefault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</w:p>
    <w:p w:rsidR="00C768FA" w:rsidRDefault="00C768FA" w:rsidP="0098017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B1DF4" w:rsidRDefault="0098017E" w:rsidP="00980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29B4F" wp14:editId="236CEC0F">
            <wp:extent cx="3705225" cy="3686175"/>
            <wp:effectExtent l="0" t="0" r="9525" b="9525"/>
            <wp:docPr id="7" name="Picture 7" descr="G:\circui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ircuit 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" t="1919" r="1956" b="15565"/>
                    <a:stretch/>
                  </pic:blipFill>
                  <pic:spPr bwMode="auto">
                    <a:xfrm>
                      <a:off x="0" y="0"/>
                      <a:ext cx="3705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DF4" w:rsidRDefault="000B1DF4">
      <w:pPr>
        <w:rPr>
          <w:rFonts w:ascii="Times New Roman" w:hAnsi="Times New Roman" w:cs="Times New Roman"/>
          <w:sz w:val="24"/>
          <w:szCs w:val="24"/>
        </w:rPr>
      </w:pPr>
    </w:p>
    <w:p w:rsidR="000B1DF4" w:rsidRPr="000B1DF4" w:rsidRDefault="000B1DF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DF4">
        <w:rPr>
          <w:rFonts w:ascii="Times New Roman" w:hAnsi="Times New Roman" w:cs="Times New Roman"/>
          <w:sz w:val="24"/>
          <w:szCs w:val="24"/>
          <w:u w:val="single"/>
        </w:rPr>
        <w:t>Part 2: Digital Circuit Design</w:t>
      </w:r>
    </w:p>
    <w:p w:rsidR="00380F86" w:rsidRDefault="00380F86" w:rsidP="00380F86">
      <w:pPr>
        <w:rPr>
          <w:rFonts w:ascii="Times New Roman" w:eastAsia="TimesNewRoman" w:hAnsi="Times New Roman" w:cs="Times New Roman"/>
          <w:b/>
          <w:bCs/>
          <w:sz w:val="24"/>
          <w:szCs w:val="24"/>
        </w:rPr>
      </w:pPr>
      <w:r w:rsidRPr="00F46280">
        <w:rPr>
          <w:rFonts w:ascii="Times New Roman" w:eastAsia="TimesNewRoman" w:hAnsi="Times New Roman" w:cs="Times New Roman"/>
          <w:sz w:val="24"/>
          <w:szCs w:val="24"/>
        </w:rPr>
        <w:t xml:space="preserve">Using truth </w:t>
      </w:r>
      <w:proofErr w:type="gramStart"/>
      <w:r w:rsidRPr="00F46280">
        <w:rPr>
          <w:rFonts w:ascii="Times New Roman" w:eastAsia="TimesNewRoman" w:hAnsi="Times New Roman" w:cs="Times New Roman"/>
          <w:sz w:val="24"/>
          <w:szCs w:val="24"/>
        </w:rPr>
        <w:t>tables,</w:t>
      </w:r>
      <w:proofErr w:type="gramEnd"/>
      <w:r w:rsidRPr="00F46280">
        <w:rPr>
          <w:rFonts w:ascii="Times New Roman" w:eastAsia="TimesNewRoman" w:hAnsi="Times New Roman" w:cs="Times New Roman"/>
          <w:sz w:val="24"/>
          <w:szCs w:val="24"/>
        </w:rPr>
        <w:t xml:space="preserve"> do the following problems </w:t>
      </w:r>
      <w:r w:rsidRPr="00F46280">
        <w:rPr>
          <w:rFonts w:ascii="Times New Roman" w:eastAsia="TimesNewRoman" w:hAnsi="Times New Roman" w:cs="Times New Roman"/>
          <w:b/>
          <w:bCs/>
          <w:sz w:val="24"/>
          <w:szCs w:val="24"/>
        </w:rPr>
        <w:t xml:space="preserve">without use of </w:t>
      </w:r>
      <w:proofErr w:type="spellStart"/>
      <w:r w:rsidRPr="00F46280">
        <w:rPr>
          <w:rFonts w:ascii="Times New Roman" w:eastAsia="TimesNewRoman" w:hAnsi="Times New Roman" w:cs="Times New Roman"/>
          <w:b/>
          <w:bCs/>
          <w:sz w:val="24"/>
          <w:szCs w:val="24"/>
        </w:rPr>
        <w:t>Logisim</w:t>
      </w:r>
      <w:proofErr w:type="spellEnd"/>
    </w:p>
    <w:p w:rsidR="00380F86" w:rsidRDefault="00380F86" w:rsidP="0014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bCs/>
          <w:sz w:val="24"/>
          <w:szCs w:val="24"/>
        </w:rPr>
        <w:t xml:space="preserve">Note: I didn’t use </w:t>
      </w:r>
      <w:proofErr w:type="spellStart"/>
      <w:r>
        <w:rPr>
          <w:rFonts w:ascii="Times New Roman" w:eastAsia="TimesNewRoman" w:hAnsi="Times New Roman" w:cs="Times New Roman"/>
          <w:bCs/>
          <w:sz w:val="24"/>
          <w:szCs w:val="24"/>
        </w:rPr>
        <w:t>Logisim</w:t>
      </w:r>
      <w:proofErr w:type="spellEnd"/>
      <w:r>
        <w:rPr>
          <w:rFonts w:ascii="Times New Roman" w:eastAsia="TimesNewRoman" w:hAnsi="Times New Roman" w:cs="Times New Roman"/>
          <w:bCs/>
          <w:sz w:val="24"/>
          <w:szCs w:val="24"/>
        </w:rPr>
        <w:t xml:space="preserve"> to solve the problems initially, but did use it to succinctly illustrate what components would be needed to accomplish the task as well as check the answer.</w:t>
      </w:r>
    </w:p>
    <w:p w:rsidR="000B1DF4" w:rsidRDefault="00141492" w:rsidP="00141492">
      <w:pPr>
        <w:rPr>
          <w:rFonts w:ascii="Times New Roman" w:hAnsi="Times New Roman" w:cs="Times New Roman"/>
          <w:sz w:val="24"/>
          <w:szCs w:val="24"/>
        </w:rPr>
      </w:pPr>
      <w:r w:rsidRPr="0014149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492">
        <w:rPr>
          <w:rFonts w:ascii="Times New Roman" w:hAnsi="Times New Roman" w:cs="Times New Roman"/>
          <w:sz w:val="24"/>
          <w:szCs w:val="24"/>
        </w:rPr>
        <w:t>A circuit that outputs “1” only when A is“0” and “B” is “0”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540"/>
        <w:gridCol w:w="1080"/>
      </w:tblGrid>
      <w:tr w:rsidR="002D4471" w:rsidTr="00E87C2D">
        <w:tc>
          <w:tcPr>
            <w:tcW w:w="558" w:type="dxa"/>
            <w:tcBorders>
              <w:bottom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D4471" w:rsidTr="00E87C2D">
        <w:tc>
          <w:tcPr>
            <w:tcW w:w="558" w:type="dxa"/>
            <w:tcBorders>
              <w:top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D4471" w:rsidRDefault="002D4471" w:rsidP="00141492">
      <w:pPr>
        <w:rPr>
          <w:rFonts w:ascii="Times New Roman" w:hAnsi="Times New Roman" w:cs="Times New Roman"/>
          <w:sz w:val="24"/>
          <w:szCs w:val="24"/>
        </w:rPr>
      </w:pPr>
    </w:p>
    <w:p w:rsidR="00E87C2D" w:rsidRDefault="00E87C2D" w:rsidP="001414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1FBE0" wp14:editId="2D4887C8">
                <wp:simplePos x="0" y="0"/>
                <wp:positionH relativeFrom="column">
                  <wp:posOffset>1558925</wp:posOffset>
                </wp:positionH>
                <wp:positionV relativeFrom="paragraph">
                  <wp:posOffset>94615</wp:posOffset>
                </wp:positionV>
                <wp:extent cx="0" cy="2381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2.75pt;margin-top:7.45pt;width:0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2D4471" w:rsidRPr="00141492" w:rsidRDefault="00E87C2D" w:rsidP="0014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BB7655A" wp14:editId="35B7F7BA">
            <wp:extent cx="42005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:rsidR="00B87ED3" w:rsidRDefault="00B87ED3" w:rsidP="000B1DF4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 w:rsidP="000B1DF4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 w:rsidP="000B1DF4">
      <w:pPr>
        <w:rPr>
          <w:rFonts w:ascii="Times New Roman" w:hAnsi="Times New Roman" w:cs="Times New Roman"/>
          <w:sz w:val="24"/>
          <w:szCs w:val="24"/>
        </w:rPr>
      </w:pP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141492">
        <w:rPr>
          <w:rFonts w:ascii="Times New Roman" w:hAnsi="Times New Roman" w:cs="Times New Roman"/>
          <w:sz w:val="24"/>
          <w:szCs w:val="24"/>
        </w:rPr>
        <w:t xml:space="preserve"> </w:t>
      </w:r>
      <w:r w:rsidR="00141492" w:rsidRPr="00141492">
        <w:rPr>
          <w:rFonts w:ascii="Times New Roman" w:hAnsi="Times New Roman" w:cs="Times New Roman"/>
          <w:sz w:val="24"/>
          <w:szCs w:val="24"/>
        </w:rPr>
        <w:t>A circuit that outputs “1” only when A is“0” and “B” is “1”</w:t>
      </w:r>
      <w:r w:rsidR="0014149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7" w:rightFromText="18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540"/>
        <w:gridCol w:w="1080"/>
      </w:tblGrid>
      <w:tr w:rsidR="002D4471" w:rsidTr="00CE2DE8">
        <w:tc>
          <w:tcPr>
            <w:tcW w:w="558" w:type="dxa"/>
            <w:tcBorders>
              <w:bottom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D4471" w:rsidTr="00CE2DE8">
        <w:tc>
          <w:tcPr>
            <w:tcW w:w="558" w:type="dxa"/>
            <w:tcBorders>
              <w:top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CE2DE8">
        <w:tc>
          <w:tcPr>
            <w:tcW w:w="558" w:type="dxa"/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CE2DE8">
        <w:tc>
          <w:tcPr>
            <w:tcW w:w="558" w:type="dxa"/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471" w:rsidTr="00CE2DE8">
        <w:tc>
          <w:tcPr>
            <w:tcW w:w="558" w:type="dxa"/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CE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D4471" w:rsidRPr="00CE2DE8" w:rsidRDefault="00CE2DE8" w:rsidP="000B1D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E87C2D" w:rsidRPr="00E87C2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87C2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*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C2D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E87C2D" w:rsidRPr="00E87C2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0F0CAD5" wp14:editId="30A1ECED">
            <wp:extent cx="25527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E8" w:rsidRDefault="00CE2DE8" w:rsidP="000B1DF4">
      <w:pPr>
        <w:rPr>
          <w:rFonts w:ascii="Times New Roman" w:hAnsi="Times New Roman" w:cs="Times New Roman"/>
          <w:sz w:val="24"/>
          <w:szCs w:val="24"/>
        </w:rPr>
      </w:pPr>
    </w:p>
    <w:p w:rsidR="00B87ED3" w:rsidRDefault="00B87ED3" w:rsidP="000B1DF4">
      <w:pPr>
        <w:rPr>
          <w:rFonts w:ascii="Times New Roman" w:hAnsi="Times New Roman" w:cs="Times New Roman"/>
          <w:sz w:val="24"/>
          <w:szCs w:val="24"/>
        </w:rPr>
      </w:pP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141492">
        <w:rPr>
          <w:rFonts w:ascii="Times New Roman" w:hAnsi="Times New Roman" w:cs="Times New Roman"/>
          <w:sz w:val="24"/>
          <w:szCs w:val="24"/>
        </w:rPr>
        <w:t xml:space="preserve"> </w:t>
      </w:r>
      <w:r w:rsidR="00141492" w:rsidRPr="00141492">
        <w:rPr>
          <w:rFonts w:ascii="Times New Roman" w:hAnsi="Times New Roman" w:cs="Times New Roman"/>
          <w:sz w:val="24"/>
          <w:szCs w:val="24"/>
        </w:rPr>
        <w:t>A circuit that outputs“1” only when A is “1” and “B” is “0”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540"/>
        <w:gridCol w:w="1080"/>
      </w:tblGrid>
      <w:tr w:rsidR="002D4471" w:rsidTr="00E87C2D">
        <w:tc>
          <w:tcPr>
            <w:tcW w:w="558" w:type="dxa"/>
            <w:tcBorders>
              <w:bottom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D4471" w:rsidTr="00E87C2D">
        <w:tc>
          <w:tcPr>
            <w:tcW w:w="558" w:type="dxa"/>
            <w:tcBorders>
              <w:top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D4471" w:rsidRPr="00E87C2D" w:rsidRDefault="00E87C2D" w:rsidP="00E87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Pr="00E87C2D">
        <w:rPr>
          <w:rFonts w:ascii="Times New Roman" w:eastAsiaTheme="minorEastAsia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F= A*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E87C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7A4A0485" wp14:editId="049C69DE">
            <wp:extent cx="26384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71" w:rsidRDefault="002D4471" w:rsidP="000B1DF4">
      <w:pPr>
        <w:rPr>
          <w:rFonts w:ascii="Times New Roman" w:hAnsi="Times New Roman" w:cs="Times New Roman"/>
          <w:sz w:val="24"/>
          <w:szCs w:val="24"/>
        </w:rPr>
      </w:pPr>
    </w:p>
    <w:p w:rsidR="00B87ED3" w:rsidRDefault="00B87ED3" w:rsidP="000B1DF4">
      <w:pPr>
        <w:rPr>
          <w:rFonts w:ascii="Times New Roman" w:hAnsi="Times New Roman" w:cs="Times New Roman"/>
          <w:sz w:val="24"/>
          <w:szCs w:val="24"/>
        </w:rPr>
      </w:pP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141492">
        <w:rPr>
          <w:rFonts w:ascii="Times New Roman" w:hAnsi="Times New Roman" w:cs="Times New Roman"/>
          <w:sz w:val="24"/>
          <w:szCs w:val="24"/>
        </w:rPr>
        <w:t xml:space="preserve"> </w:t>
      </w:r>
      <w:r w:rsidR="00141492" w:rsidRPr="00141492">
        <w:rPr>
          <w:rFonts w:ascii="Times New Roman" w:hAnsi="Times New Roman" w:cs="Times New Roman"/>
          <w:sz w:val="24"/>
          <w:szCs w:val="24"/>
        </w:rPr>
        <w:t>A circuit that outputs“1” only when A is “1” and “B” is “1”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540"/>
        <w:gridCol w:w="1080"/>
      </w:tblGrid>
      <w:tr w:rsidR="002D4471" w:rsidTr="00E87C2D">
        <w:tc>
          <w:tcPr>
            <w:tcW w:w="558" w:type="dxa"/>
            <w:tcBorders>
              <w:bottom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D4471" w:rsidTr="00E87C2D">
        <w:tc>
          <w:tcPr>
            <w:tcW w:w="558" w:type="dxa"/>
            <w:tcBorders>
              <w:top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4471" w:rsidTr="00E87C2D">
        <w:tc>
          <w:tcPr>
            <w:tcW w:w="558" w:type="dxa"/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2D4471" w:rsidRDefault="002D4471" w:rsidP="00E87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B1DF4" w:rsidRDefault="00E87C2D">
      <w:pPr>
        <w:rPr>
          <w:rFonts w:ascii="Times New Roman" w:hAnsi="Times New Roman" w:cs="Times New Roman"/>
          <w:sz w:val="24"/>
          <w:szCs w:val="24"/>
        </w:rPr>
      </w:pPr>
      <w:r w:rsidRPr="00E87C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 A* B</m:t>
        </m:r>
      </m:oMath>
      <w:r w:rsidRPr="00E87C2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E87C2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7CF7B1E" wp14:editId="2DB309E9">
            <wp:extent cx="16478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D3" w:rsidRDefault="00B87ED3">
      <w:pPr>
        <w:rPr>
          <w:rFonts w:ascii="Times New Roman" w:hAnsi="Times New Roman" w:cs="Times New Roman"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1DF4" w:rsidRPr="000B1DF4" w:rsidRDefault="000B1DF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DF4">
        <w:rPr>
          <w:rFonts w:ascii="Times New Roman" w:hAnsi="Times New Roman" w:cs="Times New Roman"/>
          <w:sz w:val="24"/>
          <w:szCs w:val="24"/>
          <w:u w:val="single"/>
        </w:rPr>
        <w:t>Part 3: Digital Circuit Implementation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C84D4B">
        <w:rPr>
          <w:rFonts w:ascii="Times New Roman" w:hAnsi="Times New Roman" w:cs="Times New Roman"/>
          <w:sz w:val="24"/>
          <w:szCs w:val="24"/>
        </w:rPr>
        <w:t>Files viewed.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Read and learn about the XOR gate, answer the following: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What is the XOR IC’s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“Exclusive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380F86">
        <w:rPr>
          <w:rFonts w:ascii="Times New Roman" w:hAnsi="Times New Roman" w:cs="Times New Roman"/>
          <w:sz w:val="24"/>
          <w:szCs w:val="24"/>
        </w:rPr>
        <w:t>, or #7486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How many pins does it have?</w:t>
      </w:r>
    </w:p>
    <w:p w:rsidR="00380F86" w:rsidRDefault="00380F86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pins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Which pin is the ground, which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Vcc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80F86" w:rsidRDefault="00380F86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 7 is the ground, Pin 14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Vcc</w:t>
      </w:r>
      <w:proofErr w:type="spellEnd"/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4. How many XOR gates are there in the IC?</w:t>
      </w:r>
    </w:p>
    <w:p w:rsidR="00380F86" w:rsidRDefault="00380F86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 XORs in the chip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 Which pin is the output of the gate whose pins are at pin #1 and pin #2?</w:t>
      </w:r>
    </w:p>
    <w:p w:rsidR="00380F86" w:rsidRDefault="00380F86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Pins 1 and 2 are the input that correspond with the output that leaves pin 3.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C84D4B">
        <w:rPr>
          <w:rFonts w:ascii="Times New Roman" w:hAnsi="Times New Roman" w:cs="Times New Roman"/>
          <w:sz w:val="24"/>
          <w:szCs w:val="24"/>
        </w:rPr>
        <w:t>Learned how to place chip in breadboard.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0B1DF4">
        <w:rPr>
          <w:rFonts w:ascii="Times New Roman" w:hAnsi="Times New Roman" w:cs="Times New Roman"/>
          <w:b/>
          <w:sz w:val="24"/>
          <w:szCs w:val="24"/>
        </w:rPr>
        <w:t>The breadboard part!</w:t>
      </w:r>
    </w:p>
    <w:p w:rsidR="0078255C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</w:t>
      </w:r>
      <w:r w:rsidR="00C84D4B">
        <w:rPr>
          <w:rFonts w:ascii="Times New Roman" w:hAnsi="Times New Roman" w:cs="Times New Roman"/>
          <w:sz w:val="24"/>
          <w:szCs w:val="24"/>
        </w:rPr>
        <w:t>Pins identified.</w:t>
      </w:r>
    </w:p>
    <w:p w:rsidR="00C84D4B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</w:t>
      </w:r>
      <w:r w:rsidR="00C84D4B">
        <w:rPr>
          <w:rFonts w:ascii="Times New Roman" w:hAnsi="Times New Roman" w:cs="Times New Roman"/>
          <w:sz w:val="24"/>
          <w:szCs w:val="24"/>
        </w:rPr>
        <w:t xml:space="preserve">Pre design of the circuit in </w:t>
      </w:r>
      <w:proofErr w:type="spellStart"/>
      <w:r w:rsidR="00C84D4B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="00C84D4B">
        <w:rPr>
          <w:rFonts w:ascii="Times New Roman" w:hAnsi="Times New Roman" w:cs="Times New Roman"/>
          <w:sz w:val="24"/>
          <w:szCs w:val="24"/>
        </w:rPr>
        <w:t>:</w:t>
      </w:r>
    </w:p>
    <w:p w:rsidR="000B1DF4" w:rsidRDefault="00C84D4B" w:rsidP="00C84D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A1632" wp14:editId="0BA22E38">
            <wp:extent cx="20574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7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 </w:t>
      </w:r>
      <w:proofErr w:type="spellStart"/>
      <w:r w:rsidR="00C84D4B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="00C84D4B">
        <w:rPr>
          <w:rFonts w:ascii="Times New Roman" w:hAnsi="Times New Roman" w:cs="Times New Roman"/>
          <w:sz w:val="24"/>
          <w:szCs w:val="24"/>
        </w:rPr>
        <w:t xml:space="preserve"> and ground pins properly connected.</w:t>
      </w:r>
    </w:p>
    <w:p w:rsidR="000B1DF4" w:rsidRDefault="000B1DF4" w:rsidP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  </w:t>
      </w:r>
      <w:r w:rsidR="00C84D4B">
        <w:rPr>
          <w:rFonts w:ascii="Times New Roman" w:hAnsi="Times New Roman" w:cs="Times New Roman"/>
          <w:sz w:val="24"/>
          <w:szCs w:val="24"/>
        </w:rPr>
        <w:t>Power supply connected with voltage off.</w:t>
      </w:r>
    </w:p>
    <w:p w:rsidR="000B1DF4" w:rsidRDefault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 </w:t>
      </w:r>
      <w:r w:rsidR="00C84D4B">
        <w:rPr>
          <w:rFonts w:ascii="Times New Roman" w:hAnsi="Times New Roman" w:cs="Times New Roman"/>
          <w:sz w:val="24"/>
          <w:szCs w:val="24"/>
        </w:rPr>
        <w:t xml:space="preserve"> Input pins connected to switches. </w:t>
      </w:r>
    </w:p>
    <w:p w:rsidR="000B1DF4" w:rsidRDefault="00C8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6. Output pins connected to LEDs.</w:t>
      </w:r>
    </w:p>
    <w:p w:rsidR="000B1DF4" w:rsidRPr="00C84D4B" w:rsidRDefault="000B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</w:t>
      </w:r>
      <w:r w:rsidR="00C84D4B">
        <w:t xml:space="preserve"> </w:t>
      </w:r>
      <w:r w:rsidR="00C84D4B">
        <w:rPr>
          <w:rFonts w:ascii="Times New Roman" w:hAnsi="Times New Roman" w:cs="Times New Roman"/>
          <w:sz w:val="24"/>
          <w:szCs w:val="24"/>
        </w:rPr>
        <w:t>Apply voltage and use switches to display (9)</w:t>
      </w:r>
      <w:r w:rsidR="00C84D4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84D4B">
        <w:rPr>
          <w:rFonts w:ascii="Times New Roman" w:hAnsi="Times New Roman" w:cs="Times New Roman"/>
          <w:sz w:val="24"/>
          <w:szCs w:val="24"/>
        </w:rPr>
        <w:t xml:space="preserve"> = (1001)</w:t>
      </w:r>
      <w:r w:rsidR="00C84D4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03DC3" w:rsidRDefault="00503DC3">
      <w:pPr>
        <w:rPr>
          <w:rFonts w:ascii="Times New Roman" w:hAnsi="Times New Roman" w:cs="Times New Roman"/>
          <w:noProof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noProof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noProof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noProof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noProof/>
          <w:sz w:val="24"/>
          <w:szCs w:val="24"/>
        </w:rPr>
      </w:pPr>
    </w:p>
    <w:p w:rsidR="00503DC3" w:rsidRDefault="00503DC3">
      <w:pPr>
        <w:rPr>
          <w:rFonts w:ascii="Times New Roman" w:hAnsi="Times New Roman" w:cs="Times New Roman"/>
          <w:noProof/>
          <w:sz w:val="24"/>
          <w:szCs w:val="24"/>
        </w:rPr>
      </w:pPr>
    </w:p>
    <w:p w:rsidR="0085267C" w:rsidRDefault="00C84D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Note: Due to the broken input for the 3</w:t>
      </w:r>
      <w:r w:rsidRPr="00C84D4B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LED in the series (as can be seen in the photo), we had to use what appears to be a fifth LED. It may appear we produce</w:t>
      </w:r>
      <w:r w:rsidR="008F3122">
        <w:rPr>
          <w:rFonts w:ascii="Times New Roman" w:hAnsi="Times New Roman" w:cs="Times New Roman"/>
          <w:noProof/>
          <w:sz w:val="24"/>
          <w:szCs w:val="24"/>
        </w:rPr>
        <w:t>d 10001, but 1001 was actually produced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B1DF4" w:rsidRDefault="0085267C" w:rsidP="007C3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7475" cy="1704975"/>
            <wp:effectExtent l="0" t="0" r="9525" b="9525"/>
            <wp:docPr id="6" name="Picture 6" descr="C:\Users\Owner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2" t="24923" r="15705" b="19947"/>
                    <a:stretch/>
                  </pic:blipFill>
                  <pic:spPr bwMode="auto">
                    <a:xfrm>
                      <a:off x="0" y="0"/>
                      <a:ext cx="2663612" cy="17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67C" w:rsidRDefault="0085267C">
      <w:pPr>
        <w:rPr>
          <w:rFonts w:ascii="Times New Roman" w:hAnsi="Times New Roman" w:cs="Times New Roman"/>
          <w:noProof/>
          <w:sz w:val="24"/>
          <w:szCs w:val="24"/>
        </w:rPr>
      </w:pPr>
    </w:p>
    <w:p w:rsidR="0085267C" w:rsidRDefault="0085267C" w:rsidP="007C3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3925" cy="3152775"/>
            <wp:effectExtent l="0" t="0" r="9525" b="9525"/>
            <wp:docPr id="11" name="Picture 11" descr="C:\Users\Owner\Desktop\im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image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0" t="19235" r="8013" b="10025"/>
                    <a:stretch/>
                  </pic:blipFill>
                  <pic:spPr bwMode="auto"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DC3" w:rsidRPr="00B606CA" w:rsidRDefault="00503DC3">
      <w:pPr>
        <w:rPr>
          <w:rFonts w:ascii="Times New Roman" w:hAnsi="Times New Roman" w:cs="Times New Roman"/>
          <w:sz w:val="24"/>
          <w:szCs w:val="24"/>
        </w:rPr>
      </w:pPr>
    </w:p>
    <w:p w:rsidR="00BF4AC0" w:rsidRDefault="00BF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BF4AC0" w:rsidRPr="00BF4AC0" w:rsidRDefault="00B6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lab instructions.</w:t>
      </w:r>
    </w:p>
    <w:sectPr w:rsidR="00BF4AC0" w:rsidRPr="00BF4AC0" w:rsidSect="00750AB5">
      <w:headerReference w:type="defaul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07A" w:rsidRDefault="0071007A" w:rsidP="0071007A">
      <w:pPr>
        <w:spacing w:after="0" w:line="240" w:lineRule="auto"/>
      </w:pPr>
      <w:r>
        <w:separator/>
      </w:r>
    </w:p>
  </w:endnote>
  <w:endnote w:type="continuationSeparator" w:id="0">
    <w:p w:rsidR="0071007A" w:rsidRDefault="0071007A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07A" w:rsidRDefault="0071007A" w:rsidP="0071007A">
      <w:pPr>
        <w:spacing w:after="0" w:line="240" w:lineRule="auto"/>
      </w:pPr>
      <w:r>
        <w:separator/>
      </w:r>
    </w:p>
  </w:footnote>
  <w:footnote w:type="continuationSeparator" w:id="0">
    <w:p w:rsidR="0071007A" w:rsidRDefault="0071007A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7A" w:rsidRDefault="00750AB5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Henriod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0AB5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750AB5" w:rsidRPr="0071007A" w:rsidRDefault="00750AB5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0B1DF4"/>
    <w:rsid w:val="000E3800"/>
    <w:rsid w:val="00141492"/>
    <w:rsid w:val="00152CA0"/>
    <w:rsid w:val="002D4471"/>
    <w:rsid w:val="00342F19"/>
    <w:rsid w:val="00380F86"/>
    <w:rsid w:val="00470835"/>
    <w:rsid w:val="00503DC3"/>
    <w:rsid w:val="005C0EA7"/>
    <w:rsid w:val="005C6805"/>
    <w:rsid w:val="006212AC"/>
    <w:rsid w:val="0071007A"/>
    <w:rsid w:val="00750AB5"/>
    <w:rsid w:val="00773D2E"/>
    <w:rsid w:val="0077498E"/>
    <w:rsid w:val="0078255C"/>
    <w:rsid w:val="007C31B7"/>
    <w:rsid w:val="0085267C"/>
    <w:rsid w:val="008723DC"/>
    <w:rsid w:val="008F3122"/>
    <w:rsid w:val="009655C6"/>
    <w:rsid w:val="0098017E"/>
    <w:rsid w:val="00996C64"/>
    <w:rsid w:val="009E6EA1"/>
    <w:rsid w:val="00A01CDF"/>
    <w:rsid w:val="00AA125A"/>
    <w:rsid w:val="00B606CA"/>
    <w:rsid w:val="00B87ED3"/>
    <w:rsid w:val="00BF2D52"/>
    <w:rsid w:val="00BF4AC0"/>
    <w:rsid w:val="00C030A7"/>
    <w:rsid w:val="00C33634"/>
    <w:rsid w:val="00C768FA"/>
    <w:rsid w:val="00C84D4B"/>
    <w:rsid w:val="00CE2DE8"/>
    <w:rsid w:val="00E24BE8"/>
    <w:rsid w:val="00E87C2D"/>
    <w:rsid w:val="00F319CC"/>
    <w:rsid w:val="00F36FE5"/>
    <w:rsid w:val="00F46280"/>
    <w:rsid w:val="00F61307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EDD26E76</Template>
  <TotalTime>169</TotalTime>
  <Pages>8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 L Henriod</cp:lastModifiedBy>
  <cp:revision>23</cp:revision>
  <cp:lastPrinted>2013-01-31T23:25:00Z</cp:lastPrinted>
  <dcterms:created xsi:type="dcterms:W3CDTF">2013-02-05T00:27:00Z</dcterms:created>
  <dcterms:modified xsi:type="dcterms:W3CDTF">2013-02-06T00:05:00Z</dcterms:modified>
</cp:coreProperties>
</file>