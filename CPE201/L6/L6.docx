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4AC" w:rsidRDefault="00C134AC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4AC" w:rsidRDefault="00C134AC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4AC" w:rsidRDefault="00C134AC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4AC" w:rsidRDefault="00C134AC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4AC" w:rsidRDefault="00C134AC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4AC" w:rsidRDefault="00C134AC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34AC" w:rsidRDefault="00C134AC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A125A" w:rsidRDefault="00222F44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6</w:t>
      </w:r>
      <w:r w:rsidR="00AA125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Decoders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Henriod</w:t>
      </w:r>
      <w:proofErr w:type="spellEnd"/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201</w:t>
      </w:r>
    </w:p>
    <w:p w:rsidR="00AA125A" w:rsidRPr="00AA125A" w:rsidRDefault="00222F44" w:rsidP="00F73E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25</w:t>
      </w:r>
      <w:r w:rsidR="00AA125A">
        <w:rPr>
          <w:rFonts w:ascii="Times New Roman" w:hAnsi="Times New Roman" w:cs="Times New Roman"/>
          <w:sz w:val="24"/>
          <w:szCs w:val="24"/>
        </w:rPr>
        <w:t>, 2013</w:t>
      </w:r>
    </w:p>
    <w:p w:rsidR="00AA125A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 w:rsidP="00F73E5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Pr="00061DA6" w:rsidRDefault="00AA125A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2F44" w:rsidRDefault="00222F44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125A" w:rsidRPr="00FE5D88" w:rsidRDefault="00222F44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5D88">
        <w:rPr>
          <w:rFonts w:ascii="Times New Roman" w:hAnsi="Times New Roman" w:cs="Times New Roman"/>
          <w:b/>
          <w:sz w:val="24"/>
          <w:szCs w:val="24"/>
        </w:rPr>
        <w:lastRenderedPageBreak/>
        <w:t>Part 1: 2-to-4 Decoder (Active High)</w:t>
      </w:r>
    </w:p>
    <w:p w:rsidR="00F73E5E" w:rsidRPr="00FE5D88" w:rsidRDefault="00FE5D88" w:rsidP="00FE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D88">
        <w:rPr>
          <w:rFonts w:ascii="Times New Roman" w:hAnsi="Times New Roman" w:cs="Times New Roman"/>
          <w:sz w:val="24"/>
          <w:szCs w:val="24"/>
        </w:rPr>
        <w:t>Design a 2-to-4 (2 Inputs and 4 Outputs) decoder. (Enable bit will be active high. Output will be active high)</w:t>
      </w:r>
    </w:p>
    <w:p w:rsidR="00FE5D88" w:rsidRPr="00FE5D88" w:rsidRDefault="00FE5D88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2F44" w:rsidRDefault="00F73E5E" w:rsidP="00F73E5E">
      <w:pPr>
        <w:pStyle w:val="ListParagraph"/>
        <w:numPr>
          <w:ilvl w:val="0"/>
          <w:numId w:val="12"/>
        </w:num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FE5D88">
        <w:rPr>
          <w:rFonts w:ascii="Times New Roman" w:hAnsi="Times New Roman" w:cs="Times New Roman"/>
          <w:sz w:val="24"/>
          <w:szCs w:val="24"/>
        </w:rPr>
        <w:t>Truth Table</w:t>
      </w:r>
    </w:p>
    <w:p w:rsidR="0047393D" w:rsidRPr="0047393D" w:rsidRDefault="0047393D" w:rsidP="0047393D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810"/>
        <w:gridCol w:w="810"/>
        <w:gridCol w:w="720"/>
        <w:gridCol w:w="720"/>
        <w:gridCol w:w="720"/>
        <w:gridCol w:w="720"/>
      </w:tblGrid>
      <w:tr w:rsidR="0047393D" w:rsidTr="0047393D">
        <w:trPr>
          <w:jc w:val="center"/>
        </w:trPr>
        <w:tc>
          <w:tcPr>
            <w:tcW w:w="1638" w:type="dxa"/>
            <w:tcBorders>
              <w:bottom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(Active High)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10" w:type="dxa"/>
            <w:tcBorders>
              <w:bottom w:val="single" w:sz="12" w:space="0" w:color="auto"/>
              <w:righ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47393D" w:rsidTr="0047393D">
        <w:trPr>
          <w:jc w:val="center"/>
        </w:trPr>
        <w:tc>
          <w:tcPr>
            <w:tcW w:w="1638" w:type="dxa"/>
            <w:tcBorders>
              <w:top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righ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393D" w:rsidTr="0047393D">
        <w:trPr>
          <w:jc w:val="center"/>
        </w:trPr>
        <w:tc>
          <w:tcPr>
            <w:tcW w:w="1638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393D" w:rsidTr="0047393D">
        <w:trPr>
          <w:jc w:val="center"/>
        </w:trPr>
        <w:tc>
          <w:tcPr>
            <w:tcW w:w="1638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393D" w:rsidTr="0047393D">
        <w:trPr>
          <w:jc w:val="center"/>
        </w:trPr>
        <w:tc>
          <w:tcPr>
            <w:tcW w:w="1638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393D" w:rsidTr="0047393D">
        <w:trPr>
          <w:jc w:val="center"/>
        </w:trPr>
        <w:tc>
          <w:tcPr>
            <w:tcW w:w="1638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393D" w:rsidTr="0047393D">
        <w:trPr>
          <w:jc w:val="center"/>
        </w:trPr>
        <w:tc>
          <w:tcPr>
            <w:tcW w:w="1638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393D" w:rsidTr="0047393D">
        <w:trPr>
          <w:jc w:val="center"/>
        </w:trPr>
        <w:tc>
          <w:tcPr>
            <w:tcW w:w="1638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393D" w:rsidTr="0047393D">
        <w:trPr>
          <w:jc w:val="center"/>
        </w:trPr>
        <w:tc>
          <w:tcPr>
            <w:tcW w:w="1638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47393D" w:rsidP="004739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73E5E" w:rsidRDefault="00F73E5E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A0E" w:rsidRDefault="00034A0E" w:rsidP="00737B53">
      <w:pPr>
        <w:spacing w:after="0" w:line="240" w:lineRule="auto"/>
        <w:ind w:left="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The truth table of an Active-High 2 </w:t>
      </w:r>
      <w:proofErr w:type="gramStart"/>
      <w:r>
        <w:rPr>
          <w:rFonts w:ascii="Times New Roman" w:hAnsi="Times New Roman" w:cs="Times New Roman"/>
          <w:sz w:val="24"/>
          <w:szCs w:val="24"/>
        </w:rPr>
        <w:t>to 4 decoder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34A0E" w:rsidRPr="00FE5D88" w:rsidRDefault="00034A0E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E5E" w:rsidRPr="00FE5D88" w:rsidRDefault="00F73E5E" w:rsidP="00F73E5E">
      <w:pPr>
        <w:pStyle w:val="ListParagraph"/>
        <w:numPr>
          <w:ilvl w:val="0"/>
          <w:numId w:val="12"/>
        </w:num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FE5D88">
        <w:rPr>
          <w:rFonts w:ascii="Times New Roman" w:hAnsi="Times New Roman" w:cs="Times New Roman"/>
          <w:sz w:val="24"/>
          <w:szCs w:val="24"/>
        </w:rPr>
        <w:t>Logical Expressions</w:t>
      </w:r>
    </w:p>
    <w:p w:rsidR="00F73E5E" w:rsidRDefault="00F73E5E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93D" w:rsidRPr="00553A0B" w:rsidRDefault="00C134AC" w:rsidP="00737B53">
      <w:pPr>
        <w:spacing w:after="0" w:line="240" w:lineRule="auto"/>
        <w:ind w:left="720"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553A0B" w:rsidRPr="00553A0B" w:rsidRDefault="00553A0B" w:rsidP="00737B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7393D" w:rsidRPr="00553A0B" w:rsidRDefault="00C134AC" w:rsidP="00737B53">
      <w:pPr>
        <w:spacing w:after="0" w:line="240" w:lineRule="auto"/>
        <w:ind w:left="720"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/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553A0B" w:rsidRPr="00553A0B" w:rsidRDefault="00553A0B" w:rsidP="00737B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3A0B" w:rsidRPr="00553A0B" w:rsidRDefault="00C134AC" w:rsidP="00737B53">
      <w:pPr>
        <w:spacing w:after="0" w:line="240" w:lineRule="auto"/>
        <w:ind w:left="720"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/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553A0B" w:rsidRPr="00553A0B" w:rsidRDefault="00553A0B" w:rsidP="00737B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3A0B" w:rsidRPr="00553A0B" w:rsidRDefault="00C134AC" w:rsidP="00737B53">
      <w:pPr>
        <w:spacing w:after="0" w:line="240" w:lineRule="auto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/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/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026B9" w:rsidRPr="00FE5D88" w:rsidRDefault="00B026B9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5A4" w:rsidRPr="00B80C3C" w:rsidRDefault="00F73E5E" w:rsidP="00B80C3C">
      <w:pPr>
        <w:pStyle w:val="ListParagraph"/>
        <w:numPr>
          <w:ilvl w:val="0"/>
          <w:numId w:val="12"/>
        </w:num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FE5D88"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 w:rsidRPr="00FE5D88">
        <w:rPr>
          <w:rFonts w:ascii="Times New Roman" w:hAnsi="Times New Roman" w:cs="Times New Roman"/>
          <w:sz w:val="24"/>
          <w:szCs w:val="24"/>
        </w:rPr>
        <w:t xml:space="preserve"> Circuit</w:t>
      </w:r>
      <w:r w:rsidR="00B80C3C">
        <w:rPr>
          <w:rFonts w:ascii="Times New Roman" w:hAnsi="Times New Roman" w:cs="Times New Roman"/>
          <w:sz w:val="24"/>
          <w:szCs w:val="24"/>
        </w:rPr>
        <w:t xml:space="preserve"> u</w:t>
      </w:r>
      <w:r w:rsidR="00B026B9" w:rsidRPr="00B80C3C">
        <w:rPr>
          <w:rFonts w:ascii="Times New Roman" w:hAnsi="Times New Roman" w:cs="Times New Roman"/>
          <w:sz w:val="24"/>
          <w:szCs w:val="24"/>
        </w:rPr>
        <w:t>sing 7408 (AND) and 7404 (INVERTER)</w:t>
      </w:r>
    </w:p>
    <w:p w:rsidR="00B026B9" w:rsidRDefault="00B026B9" w:rsidP="00737B53">
      <w:pPr>
        <w:spacing w:after="0" w:line="240" w:lineRule="auto"/>
        <w:rPr>
          <w:noProof/>
        </w:rPr>
      </w:pPr>
    </w:p>
    <w:p w:rsidR="00F445A4" w:rsidRDefault="00B026B9" w:rsidP="00737B53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A9A20D4" wp14:editId="3438633A">
            <wp:extent cx="40862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47" t="5462" r="6369" b="6723"/>
                    <a:stretch/>
                  </pic:blipFill>
                  <pic:spPr bwMode="auto">
                    <a:xfrm>
                      <a:off x="0" y="0"/>
                      <a:ext cx="40862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5A4" w:rsidRDefault="00F445A4" w:rsidP="00737B53">
      <w:pPr>
        <w:spacing w:after="0" w:line="240" w:lineRule="auto"/>
        <w:rPr>
          <w:noProof/>
        </w:rPr>
      </w:pPr>
    </w:p>
    <w:p w:rsidR="00B026B9" w:rsidRPr="00FE5D88" w:rsidRDefault="00F445A4" w:rsidP="007F2BBA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of an Active-High 2 to 4 decoder in AND implementation.</w:t>
      </w:r>
    </w:p>
    <w:p w:rsidR="00F73E5E" w:rsidRPr="00FE5D88" w:rsidRDefault="00222F44" w:rsidP="00F73E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5D88">
        <w:rPr>
          <w:rFonts w:ascii="Times New Roman" w:hAnsi="Times New Roman" w:cs="Times New Roman"/>
          <w:b/>
          <w:sz w:val="24"/>
          <w:szCs w:val="24"/>
        </w:rPr>
        <w:lastRenderedPageBreak/>
        <w:t>Part 2: 2-to-4 Decoder (Active Low)</w:t>
      </w:r>
    </w:p>
    <w:p w:rsidR="00F73E5E" w:rsidRPr="00FE5D88" w:rsidRDefault="00FE5D88" w:rsidP="00FE5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5D88">
        <w:rPr>
          <w:rFonts w:ascii="Times New Roman" w:hAnsi="Times New Roman" w:cs="Times New Roman"/>
          <w:sz w:val="24"/>
          <w:szCs w:val="24"/>
        </w:rPr>
        <w:t>Design a 2-to-4 (2 Inputs and 4 Outputs) decoder. (Enable bit will be active low. Output will be active low)</w:t>
      </w:r>
    </w:p>
    <w:p w:rsidR="00FE5D88" w:rsidRPr="00FE5D88" w:rsidRDefault="00FE5D88" w:rsidP="00FE5D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E5E" w:rsidRPr="00FE5D88" w:rsidRDefault="00F73E5E" w:rsidP="00F73E5E">
      <w:pPr>
        <w:pStyle w:val="ListParagraph"/>
        <w:numPr>
          <w:ilvl w:val="0"/>
          <w:numId w:val="13"/>
        </w:num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FE5D88">
        <w:rPr>
          <w:rFonts w:ascii="Times New Roman" w:hAnsi="Times New Roman" w:cs="Times New Roman"/>
          <w:sz w:val="24"/>
          <w:szCs w:val="24"/>
        </w:rPr>
        <w:t>Truth Table</w:t>
      </w:r>
    </w:p>
    <w:p w:rsidR="00F73E5E" w:rsidRDefault="00F73E5E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810"/>
        <w:gridCol w:w="810"/>
        <w:gridCol w:w="720"/>
        <w:gridCol w:w="720"/>
        <w:gridCol w:w="720"/>
        <w:gridCol w:w="720"/>
      </w:tblGrid>
      <w:tr w:rsidR="0047393D" w:rsidTr="00D6036F">
        <w:trPr>
          <w:jc w:val="center"/>
        </w:trPr>
        <w:tc>
          <w:tcPr>
            <w:tcW w:w="1638" w:type="dxa"/>
            <w:tcBorders>
              <w:bottom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(Active High)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10" w:type="dxa"/>
            <w:tcBorders>
              <w:bottom w:val="single" w:sz="12" w:space="0" w:color="auto"/>
              <w:right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93D" w:rsidRP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47393D" w:rsidTr="00D6036F">
        <w:trPr>
          <w:jc w:val="center"/>
        </w:trPr>
        <w:tc>
          <w:tcPr>
            <w:tcW w:w="1638" w:type="dxa"/>
            <w:tcBorders>
              <w:top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12" w:space="0" w:color="auto"/>
              <w:right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393D" w:rsidTr="00D6036F">
        <w:trPr>
          <w:jc w:val="center"/>
        </w:trPr>
        <w:tc>
          <w:tcPr>
            <w:tcW w:w="1638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393D" w:rsidTr="00D6036F">
        <w:trPr>
          <w:jc w:val="center"/>
        </w:trPr>
        <w:tc>
          <w:tcPr>
            <w:tcW w:w="1638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393D" w:rsidTr="00D6036F">
        <w:trPr>
          <w:jc w:val="center"/>
        </w:trPr>
        <w:tc>
          <w:tcPr>
            <w:tcW w:w="1638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393D" w:rsidTr="00D6036F">
        <w:trPr>
          <w:jc w:val="center"/>
        </w:trPr>
        <w:tc>
          <w:tcPr>
            <w:tcW w:w="1638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393D" w:rsidTr="00D6036F">
        <w:trPr>
          <w:jc w:val="center"/>
        </w:trPr>
        <w:tc>
          <w:tcPr>
            <w:tcW w:w="1638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393D" w:rsidTr="00D6036F">
        <w:trPr>
          <w:jc w:val="center"/>
        </w:trPr>
        <w:tc>
          <w:tcPr>
            <w:tcW w:w="1638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393D" w:rsidTr="00D6036F">
        <w:trPr>
          <w:jc w:val="center"/>
        </w:trPr>
        <w:tc>
          <w:tcPr>
            <w:tcW w:w="1638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47393D" w:rsidRDefault="0047393D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left w:val="single" w:sz="12" w:space="0" w:color="auto"/>
            </w:tcBorders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47393D" w:rsidRDefault="00B80C3C" w:rsidP="00D603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7393D" w:rsidRDefault="0047393D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A0E" w:rsidRDefault="00034A0E" w:rsidP="00034A0E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2: The truth table of an Active-Low 2 </w:t>
      </w:r>
      <w:proofErr w:type="gramStart"/>
      <w:r>
        <w:rPr>
          <w:rFonts w:ascii="Times New Roman" w:hAnsi="Times New Roman" w:cs="Times New Roman"/>
          <w:sz w:val="24"/>
          <w:szCs w:val="24"/>
        </w:rPr>
        <w:t>to 4 decoder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7393D" w:rsidRDefault="0047393D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A0E" w:rsidRPr="00FE5D88" w:rsidRDefault="00034A0E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E5E" w:rsidRPr="00FE5D88" w:rsidRDefault="00F73E5E" w:rsidP="00F73E5E">
      <w:pPr>
        <w:pStyle w:val="ListParagraph"/>
        <w:numPr>
          <w:ilvl w:val="0"/>
          <w:numId w:val="13"/>
        </w:num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FE5D88">
        <w:rPr>
          <w:rFonts w:ascii="Times New Roman" w:hAnsi="Times New Roman" w:cs="Times New Roman"/>
          <w:sz w:val="24"/>
          <w:szCs w:val="24"/>
        </w:rPr>
        <w:t>Logical Expressions</w:t>
      </w:r>
    </w:p>
    <w:p w:rsidR="00F73E5E" w:rsidRDefault="00F73E5E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A0B" w:rsidRPr="00553A0B" w:rsidRDefault="00C134AC" w:rsidP="00737B53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)'</m:t>
          </m:r>
        </m:oMath>
      </m:oMathPara>
    </w:p>
    <w:p w:rsidR="00553A0B" w:rsidRPr="00553A0B" w:rsidRDefault="00553A0B" w:rsidP="0055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A0B" w:rsidRPr="00553A0B" w:rsidRDefault="00C134AC" w:rsidP="00737B53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/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)'</m:t>
          </m:r>
        </m:oMath>
      </m:oMathPara>
    </w:p>
    <w:p w:rsidR="00553A0B" w:rsidRPr="00553A0B" w:rsidRDefault="00553A0B" w:rsidP="0055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A0B" w:rsidRPr="00553A0B" w:rsidRDefault="00C134AC" w:rsidP="00737B53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)'</m:t>
          </m:r>
        </m:oMath>
      </m:oMathPara>
    </w:p>
    <w:p w:rsidR="00553A0B" w:rsidRPr="00553A0B" w:rsidRDefault="00553A0B" w:rsidP="00553A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A0B" w:rsidRPr="00553A0B" w:rsidRDefault="00C134AC" w:rsidP="00737B53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/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/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)'</m:t>
          </m:r>
        </m:oMath>
      </m:oMathPara>
    </w:p>
    <w:p w:rsidR="00553A0B" w:rsidRDefault="00553A0B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A0B" w:rsidRDefault="00553A0B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Pr="00FE5D88" w:rsidRDefault="007F2BBA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A0E" w:rsidRPr="00B80C3C" w:rsidRDefault="00F73E5E" w:rsidP="00F73E5E">
      <w:pPr>
        <w:pStyle w:val="ListParagraph"/>
        <w:numPr>
          <w:ilvl w:val="0"/>
          <w:numId w:val="13"/>
        </w:num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 w:rsidRPr="00B80C3C">
        <w:rPr>
          <w:rFonts w:ascii="Times New Roman" w:hAnsi="Times New Roman" w:cs="Times New Roman"/>
          <w:sz w:val="24"/>
          <w:szCs w:val="24"/>
        </w:rPr>
        <w:lastRenderedPageBreak/>
        <w:t>Logisim</w:t>
      </w:r>
      <w:proofErr w:type="spellEnd"/>
      <w:r w:rsidRPr="00B80C3C">
        <w:rPr>
          <w:rFonts w:ascii="Times New Roman" w:hAnsi="Times New Roman" w:cs="Times New Roman"/>
          <w:sz w:val="24"/>
          <w:szCs w:val="24"/>
        </w:rPr>
        <w:t xml:space="preserve"> Circuit</w:t>
      </w:r>
      <w:r w:rsidR="00B80C3C" w:rsidRPr="00B80C3C">
        <w:rPr>
          <w:rFonts w:ascii="Times New Roman" w:hAnsi="Times New Roman" w:cs="Times New Roman"/>
          <w:sz w:val="24"/>
          <w:szCs w:val="24"/>
        </w:rPr>
        <w:t xml:space="preserve"> using 7410 (3 Input NAND) and 7404 (INVERTER)</w:t>
      </w:r>
    </w:p>
    <w:p w:rsidR="00034A0E" w:rsidRDefault="00034A0E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BBA" w:rsidRDefault="007F2BBA" w:rsidP="007F2B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1A2AA7" wp14:editId="39E31818">
            <wp:extent cx="352425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15" t="7563" r="8214" b="7563"/>
                    <a:stretch/>
                  </pic:blipFill>
                  <pic:spPr bwMode="auto">
                    <a:xfrm>
                      <a:off x="0" y="0"/>
                      <a:ext cx="35242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BBA" w:rsidRDefault="007F2BBA" w:rsidP="007F2BBA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of an Active-Low 2 to 4 decoder in NAND implementation.</w:t>
      </w:r>
    </w:p>
    <w:p w:rsidR="00034A0E" w:rsidRDefault="00034A0E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A0E" w:rsidRDefault="00034A0E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4A0E" w:rsidRPr="00FE5D88" w:rsidRDefault="00034A0E" w:rsidP="00F73E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E5E" w:rsidRPr="00FE5D88" w:rsidRDefault="00F73E5E" w:rsidP="00F73E5E">
      <w:pPr>
        <w:pStyle w:val="ListParagraph"/>
        <w:numPr>
          <w:ilvl w:val="0"/>
          <w:numId w:val="13"/>
        </w:numPr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FE5D88">
        <w:rPr>
          <w:rFonts w:ascii="Times New Roman" w:hAnsi="Times New Roman" w:cs="Times New Roman"/>
          <w:sz w:val="24"/>
          <w:szCs w:val="24"/>
        </w:rPr>
        <w:t xml:space="preserve">Breadboard Implementation Using </w:t>
      </w:r>
      <w:r w:rsidR="00BD2EB7" w:rsidRPr="00FE5D88">
        <w:rPr>
          <w:rFonts w:ascii="Times New Roman" w:hAnsi="Times New Roman" w:cs="Times New Roman"/>
          <w:sz w:val="24"/>
          <w:szCs w:val="24"/>
        </w:rPr>
        <w:t>7410</w:t>
      </w:r>
      <w:r w:rsidRPr="00FE5D88">
        <w:rPr>
          <w:rFonts w:ascii="Times New Roman" w:hAnsi="Times New Roman" w:cs="Times New Roman"/>
          <w:sz w:val="24"/>
          <w:szCs w:val="24"/>
        </w:rPr>
        <w:t xml:space="preserve"> (</w:t>
      </w:r>
      <w:r w:rsidR="00BD2EB7" w:rsidRPr="00FE5D88">
        <w:rPr>
          <w:rFonts w:ascii="Times New Roman" w:hAnsi="Times New Roman" w:cs="Times New Roman"/>
          <w:sz w:val="24"/>
          <w:szCs w:val="24"/>
        </w:rPr>
        <w:t>3 Input NAND</w:t>
      </w:r>
      <w:r w:rsidRPr="00FE5D88">
        <w:rPr>
          <w:rFonts w:ascii="Times New Roman" w:hAnsi="Times New Roman" w:cs="Times New Roman"/>
          <w:sz w:val="24"/>
          <w:szCs w:val="24"/>
        </w:rPr>
        <w:t>) and 7404 (INVERTER)</w:t>
      </w:r>
    </w:p>
    <w:p w:rsidR="007F2BBA" w:rsidRDefault="007F2BBA">
      <w:pPr>
        <w:rPr>
          <w:rFonts w:ascii="Times New Roman" w:hAnsi="Times New Roman" w:cs="Times New Roman"/>
          <w:noProof/>
          <w:sz w:val="24"/>
          <w:szCs w:val="24"/>
        </w:rPr>
      </w:pPr>
    </w:p>
    <w:p w:rsidR="00B80C3C" w:rsidRDefault="007F2B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4F73D" wp14:editId="1F4D9782">
            <wp:extent cx="4886325" cy="2915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7" t="24945" r="7291" b="9584"/>
                    <a:stretch/>
                  </pic:blipFill>
                  <pic:spPr bwMode="auto">
                    <a:xfrm rot="10800000">
                      <a:off x="0" y="0"/>
                      <a:ext cx="4891089" cy="2918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BBA" w:rsidRPr="007F2BBA" w:rsidRDefault="007F2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The breadboard implementation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of  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Active-Low 2 to 4 decoder using 3 input NAND implementation.</w:t>
      </w:r>
    </w:p>
    <w:sectPr w:rsidR="007F2BBA" w:rsidRPr="007F2BBA" w:rsidSect="00711A72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44" w:rsidRDefault="00E55844" w:rsidP="0071007A">
      <w:pPr>
        <w:spacing w:after="0" w:line="240" w:lineRule="auto"/>
      </w:pPr>
      <w:r>
        <w:separator/>
      </w:r>
    </w:p>
  </w:endnote>
  <w:endnote w:type="continuationSeparator" w:id="0">
    <w:p w:rsidR="00E55844" w:rsidRDefault="00E55844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44" w:rsidRDefault="00E55844" w:rsidP="0071007A">
      <w:pPr>
        <w:spacing w:after="0" w:line="240" w:lineRule="auto"/>
      </w:pPr>
      <w:r>
        <w:separator/>
      </w:r>
    </w:p>
  </w:footnote>
  <w:footnote w:type="continuationSeparator" w:id="0">
    <w:p w:rsidR="00E55844" w:rsidRDefault="00E55844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7A" w:rsidRDefault="00750AB5" w:rsidP="0071007A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Henriod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r w:rsidRPr="00750AB5">
      <w:rPr>
        <w:rFonts w:ascii="Times New Roman" w:hAnsi="Times New Roman" w:cs="Times New Roman"/>
        <w:sz w:val="24"/>
        <w:szCs w:val="24"/>
      </w:rPr>
      <w:fldChar w:fldCharType="begin"/>
    </w:r>
    <w:r w:rsidRPr="00750AB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50AB5">
      <w:rPr>
        <w:rFonts w:ascii="Times New Roman" w:hAnsi="Times New Roman" w:cs="Times New Roman"/>
        <w:sz w:val="24"/>
        <w:szCs w:val="24"/>
      </w:rPr>
      <w:fldChar w:fldCharType="separate"/>
    </w:r>
    <w:r w:rsidR="00C134AC">
      <w:rPr>
        <w:rFonts w:ascii="Times New Roman" w:hAnsi="Times New Roman" w:cs="Times New Roman"/>
        <w:noProof/>
        <w:sz w:val="24"/>
        <w:szCs w:val="24"/>
      </w:rPr>
      <w:t>2</w:t>
    </w:r>
    <w:r w:rsidRPr="00750AB5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750AB5" w:rsidRPr="0071007A" w:rsidRDefault="00750AB5" w:rsidP="0071007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6912"/>
    <w:multiLevelType w:val="hybridMultilevel"/>
    <w:tmpl w:val="934C5F48"/>
    <w:lvl w:ilvl="0" w:tplc="1E6C6614">
      <w:start w:val="2"/>
      <w:numFmt w:val="bullet"/>
      <w:lvlText w:val="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1B704861"/>
    <w:multiLevelType w:val="hybridMultilevel"/>
    <w:tmpl w:val="718CA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01D2F"/>
    <w:multiLevelType w:val="hybridMultilevel"/>
    <w:tmpl w:val="1534E5F0"/>
    <w:lvl w:ilvl="0" w:tplc="A198C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314B2"/>
    <w:multiLevelType w:val="hybridMultilevel"/>
    <w:tmpl w:val="8300F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943C1"/>
    <w:multiLevelType w:val="hybridMultilevel"/>
    <w:tmpl w:val="926CD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4309B0"/>
    <w:multiLevelType w:val="hybridMultilevel"/>
    <w:tmpl w:val="E01A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C5995"/>
    <w:multiLevelType w:val="hybridMultilevel"/>
    <w:tmpl w:val="3E62B6BA"/>
    <w:lvl w:ilvl="0" w:tplc="F268372E">
      <w:start w:val="2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50382B90"/>
    <w:multiLevelType w:val="hybridMultilevel"/>
    <w:tmpl w:val="1534E5F0"/>
    <w:lvl w:ilvl="0" w:tplc="A198C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00516"/>
    <w:multiLevelType w:val="hybridMultilevel"/>
    <w:tmpl w:val="6378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76132"/>
    <w:multiLevelType w:val="hybridMultilevel"/>
    <w:tmpl w:val="AA368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7102D"/>
    <w:multiLevelType w:val="hybridMultilevel"/>
    <w:tmpl w:val="4762DF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40994"/>
    <w:multiLevelType w:val="hybridMultilevel"/>
    <w:tmpl w:val="02B6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142CB"/>
    <w:multiLevelType w:val="hybridMultilevel"/>
    <w:tmpl w:val="64D017C8"/>
    <w:lvl w:ilvl="0" w:tplc="BF10681C">
      <w:start w:val="1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0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1"/>
  </w:num>
  <w:num w:numId="11">
    <w:abstractNumId w:val="3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4D"/>
    <w:rsid w:val="00034A0E"/>
    <w:rsid w:val="00061DA6"/>
    <w:rsid w:val="00082180"/>
    <w:rsid w:val="000A1FF0"/>
    <w:rsid w:val="000B1DF4"/>
    <w:rsid w:val="000E3800"/>
    <w:rsid w:val="00141492"/>
    <w:rsid w:val="0015044D"/>
    <w:rsid w:val="00152CA0"/>
    <w:rsid w:val="00222F44"/>
    <w:rsid w:val="00231F9D"/>
    <w:rsid w:val="00232F5A"/>
    <w:rsid w:val="00250CD8"/>
    <w:rsid w:val="00283509"/>
    <w:rsid w:val="002D4471"/>
    <w:rsid w:val="00304391"/>
    <w:rsid w:val="00342F19"/>
    <w:rsid w:val="00355185"/>
    <w:rsid w:val="00380F86"/>
    <w:rsid w:val="00406410"/>
    <w:rsid w:val="00470835"/>
    <w:rsid w:val="0047393D"/>
    <w:rsid w:val="00503DC3"/>
    <w:rsid w:val="00534770"/>
    <w:rsid w:val="00553A0B"/>
    <w:rsid w:val="00557ADE"/>
    <w:rsid w:val="005A7EB3"/>
    <w:rsid w:val="005C0EA7"/>
    <w:rsid w:val="005C31DD"/>
    <w:rsid w:val="005C6805"/>
    <w:rsid w:val="006212AC"/>
    <w:rsid w:val="006347A5"/>
    <w:rsid w:val="006C407F"/>
    <w:rsid w:val="006D43ED"/>
    <w:rsid w:val="0071007A"/>
    <w:rsid w:val="00711A72"/>
    <w:rsid w:val="00721BFD"/>
    <w:rsid w:val="00737B53"/>
    <w:rsid w:val="00750AB5"/>
    <w:rsid w:val="00773D2E"/>
    <w:rsid w:val="0077498E"/>
    <w:rsid w:val="0078255C"/>
    <w:rsid w:val="007A5896"/>
    <w:rsid w:val="007C0D4C"/>
    <w:rsid w:val="007C31B7"/>
    <w:rsid w:val="007F078B"/>
    <w:rsid w:val="007F2BBA"/>
    <w:rsid w:val="00820915"/>
    <w:rsid w:val="00836432"/>
    <w:rsid w:val="00843849"/>
    <w:rsid w:val="0085267C"/>
    <w:rsid w:val="008723DC"/>
    <w:rsid w:val="008F3122"/>
    <w:rsid w:val="00913BE9"/>
    <w:rsid w:val="009314A0"/>
    <w:rsid w:val="0093385C"/>
    <w:rsid w:val="00940948"/>
    <w:rsid w:val="009655C6"/>
    <w:rsid w:val="0098017E"/>
    <w:rsid w:val="00986F55"/>
    <w:rsid w:val="00996C64"/>
    <w:rsid w:val="009A5E79"/>
    <w:rsid w:val="009E6EA1"/>
    <w:rsid w:val="00A01CDF"/>
    <w:rsid w:val="00A20790"/>
    <w:rsid w:val="00A60D38"/>
    <w:rsid w:val="00A612A6"/>
    <w:rsid w:val="00A7781A"/>
    <w:rsid w:val="00AA125A"/>
    <w:rsid w:val="00AE424B"/>
    <w:rsid w:val="00B026B9"/>
    <w:rsid w:val="00B606CA"/>
    <w:rsid w:val="00B80C3C"/>
    <w:rsid w:val="00B87ED3"/>
    <w:rsid w:val="00BA4CB1"/>
    <w:rsid w:val="00BD2EB7"/>
    <w:rsid w:val="00BF2D52"/>
    <w:rsid w:val="00BF4AC0"/>
    <w:rsid w:val="00C030A7"/>
    <w:rsid w:val="00C134AC"/>
    <w:rsid w:val="00C14801"/>
    <w:rsid w:val="00C327D7"/>
    <w:rsid w:val="00C33634"/>
    <w:rsid w:val="00C768FA"/>
    <w:rsid w:val="00C84D4B"/>
    <w:rsid w:val="00CE2DE8"/>
    <w:rsid w:val="00CF30E5"/>
    <w:rsid w:val="00D043FC"/>
    <w:rsid w:val="00D442FC"/>
    <w:rsid w:val="00DC3438"/>
    <w:rsid w:val="00E24BE8"/>
    <w:rsid w:val="00E55844"/>
    <w:rsid w:val="00E6594D"/>
    <w:rsid w:val="00E80102"/>
    <w:rsid w:val="00E87C2D"/>
    <w:rsid w:val="00E91A32"/>
    <w:rsid w:val="00F319CC"/>
    <w:rsid w:val="00F36FE5"/>
    <w:rsid w:val="00F42F3F"/>
    <w:rsid w:val="00F445A4"/>
    <w:rsid w:val="00F46280"/>
    <w:rsid w:val="00F50152"/>
    <w:rsid w:val="00F5438A"/>
    <w:rsid w:val="00F61307"/>
    <w:rsid w:val="00F630A5"/>
    <w:rsid w:val="00F71813"/>
    <w:rsid w:val="00F727BA"/>
    <w:rsid w:val="00F73E5E"/>
    <w:rsid w:val="00FB5E4D"/>
    <w:rsid w:val="00FD0589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5C16F27D</Template>
  <TotalTime>112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Terence L Henriod</cp:lastModifiedBy>
  <cp:revision>11</cp:revision>
  <cp:lastPrinted>2013-01-31T23:25:00Z</cp:lastPrinted>
  <dcterms:created xsi:type="dcterms:W3CDTF">2013-03-03T19:17:00Z</dcterms:created>
  <dcterms:modified xsi:type="dcterms:W3CDTF">2013-03-26T22:44:00Z</dcterms:modified>
</cp:coreProperties>
</file>