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25A" w:rsidRDefault="00AA125A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4521F" w:rsidRDefault="0044521F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4521F" w:rsidRDefault="0044521F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4521F" w:rsidRDefault="0044521F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4521F" w:rsidRDefault="0044521F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4521F" w:rsidRDefault="0044521F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222F44" w:rsidP="00F73E5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</w:t>
      </w:r>
      <w:r w:rsidR="001A0295">
        <w:rPr>
          <w:rFonts w:ascii="Times New Roman" w:hAnsi="Times New Roman" w:cs="Times New Roman"/>
          <w:b/>
          <w:sz w:val="24"/>
          <w:szCs w:val="24"/>
        </w:rPr>
        <w:t>8: Flip Flops</w:t>
      </w:r>
    </w:p>
    <w:p w:rsidR="00AA125A" w:rsidRDefault="00AA125A" w:rsidP="00F73E5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Terence Henriod</w:t>
      </w:r>
    </w:p>
    <w:p w:rsidR="00AA125A" w:rsidRDefault="00AA125A" w:rsidP="00F73E5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CPE 201</w:t>
      </w:r>
    </w:p>
    <w:p w:rsidR="00AA125A" w:rsidRPr="00AA125A" w:rsidRDefault="001A0295" w:rsidP="00F73E5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8</w:t>
      </w:r>
      <w:r w:rsidR="00AA125A">
        <w:rPr>
          <w:rFonts w:ascii="Times New Roman" w:hAnsi="Times New Roman" w:cs="Times New Roman"/>
          <w:sz w:val="24"/>
          <w:szCs w:val="24"/>
        </w:rPr>
        <w:t>, 2013</w:t>
      </w:r>
    </w:p>
    <w:p w:rsidR="00AA125A" w:rsidRDefault="00AA125A" w:rsidP="00F73E5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125A" w:rsidRPr="00061DA6" w:rsidRDefault="00AA125A" w:rsidP="00F73E5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125A" w:rsidRPr="00061DA6" w:rsidRDefault="00AA125A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22F44" w:rsidRDefault="00222F44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A0295" w:rsidRPr="000279DD" w:rsidRDefault="001A0295" w:rsidP="000279DD">
      <w:pPr>
        <w:spacing w:after="0" w:line="240" w:lineRule="auto"/>
        <w:ind w:left="1080" w:hanging="1080"/>
        <w:rPr>
          <w:rFonts w:ascii="Times New Roman" w:hAnsi="Times New Roman" w:cs="Times New Roman"/>
          <w:b/>
          <w:bCs/>
          <w:sz w:val="24"/>
          <w:szCs w:val="24"/>
        </w:rPr>
      </w:pPr>
      <w:r w:rsidRPr="000279D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Problem: </w:t>
      </w:r>
      <w:r w:rsidRPr="000279DD">
        <w:rPr>
          <w:rFonts w:ascii="Times New Roman" w:hAnsi="Times New Roman" w:cs="Times New Roman"/>
          <w:bCs/>
          <w:sz w:val="24"/>
          <w:szCs w:val="24"/>
        </w:rPr>
        <w:t>Consider the flight</w:t>
      </w:r>
      <w:r w:rsidR="000279DD">
        <w:rPr>
          <w:rFonts w:ascii="Times New Roman" w:hAnsi="Times New Roman" w:cs="Times New Roman"/>
          <w:bCs/>
          <w:sz w:val="24"/>
          <w:szCs w:val="24"/>
        </w:rPr>
        <w:t xml:space="preserve"> attendant call button discussed</w:t>
      </w:r>
      <w:r w:rsidRPr="000279DD">
        <w:rPr>
          <w:rFonts w:ascii="Times New Roman" w:hAnsi="Times New Roman" w:cs="Times New Roman"/>
          <w:bCs/>
          <w:sz w:val="24"/>
          <w:szCs w:val="24"/>
        </w:rPr>
        <w:t xml:space="preserve"> in the lecture. The idea is to turn </w:t>
      </w:r>
      <w:r w:rsidR="000279DD">
        <w:rPr>
          <w:rFonts w:ascii="Times New Roman" w:hAnsi="Times New Roman" w:cs="Times New Roman"/>
          <w:bCs/>
          <w:sz w:val="24"/>
          <w:szCs w:val="24"/>
        </w:rPr>
        <w:t>on a l</w:t>
      </w:r>
      <w:r w:rsidRPr="000279DD">
        <w:rPr>
          <w:rFonts w:ascii="Times New Roman" w:hAnsi="Times New Roman" w:cs="Times New Roman"/>
          <w:bCs/>
          <w:sz w:val="24"/>
          <w:szCs w:val="24"/>
        </w:rPr>
        <w:t>ight when the call button is pressed and turn it off when the cancel button is pressed.</w:t>
      </w:r>
    </w:p>
    <w:p w:rsidR="000279DD" w:rsidRPr="000279DD" w:rsidRDefault="000279DD" w:rsidP="001A029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73E5E" w:rsidRDefault="001A0295" w:rsidP="001A029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79DD">
        <w:rPr>
          <w:rFonts w:ascii="Times New Roman" w:hAnsi="Times New Roman" w:cs="Times New Roman"/>
          <w:b/>
          <w:sz w:val="24"/>
          <w:szCs w:val="24"/>
        </w:rPr>
        <w:t>Truth Table</w:t>
      </w:r>
    </w:p>
    <w:p w:rsidR="000279DD" w:rsidRDefault="000279DD" w:rsidP="000279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Ind w:w="-2220" w:type="dxa"/>
        <w:tblLayout w:type="fixed"/>
        <w:tblLook w:val="04A0" w:firstRow="1" w:lastRow="0" w:firstColumn="1" w:lastColumn="0" w:noHBand="0" w:noVBand="1"/>
      </w:tblPr>
      <w:tblGrid>
        <w:gridCol w:w="3084"/>
        <w:gridCol w:w="864"/>
        <w:gridCol w:w="864"/>
        <w:gridCol w:w="960"/>
        <w:gridCol w:w="1566"/>
        <w:gridCol w:w="630"/>
      </w:tblGrid>
      <w:tr w:rsidR="004008EA" w:rsidTr="009F537B">
        <w:trPr>
          <w:trHeight w:val="953"/>
          <w:jc w:val="center"/>
        </w:trPr>
        <w:tc>
          <w:tcPr>
            <w:tcW w:w="3084" w:type="dxa"/>
            <w:tcBorders>
              <w:bottom w:val="single" w:sz="12" w:space="0" w:color="auto"/>
            </w:tcBorders>
          </w:tcPr>
          <w:p w:rsidR="004008EA" w:rsidRDefault="004008EA" w:rsidP="00167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bottom w:val="single" w:sz="12" w:space="0" w:color="auto"/>
            </w:tcBorders>
            <w:vAlign w:val="center"/>
          </w:tcPr>
          <w:p w:rsidR="001A27BE" w:rsidRDefault="004008EA" w:rsidP="001A27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</w:t>
            </w:r>
          </w:p>
          <w:p w:rsidR="001A27BE" w:rsidRDefault="001A27BE" w:rsidP="001A27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64" w:type="dxa"/>
            <w:tcBorders>
              <w:bottom w:val="single" w:sz="12" w:space="0" w:color="auto"/>
            </w:tcBorders>
            <w:vAlign w:val="center"/>
          </w:tcPr>
          <w:p w:rsidR="004008EA" w:rsidRDefault="004008EA" w:rsidP="00167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</w:p>
          <w:p w:rsidR="001A27BE" w:rsidRDefault="001A27BE" w:rsidP="00167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960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BE36CA" w:rsidRDefault="006162D1" w:rsidP="00167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</w:t>
            </w:r>
            <w:r w:rsidR="00BE36CA">
              <w:rPr>
                <w:rFonts w:ascii="Times New Roman" w:hAnsi="Times New Roman" w:cs="Times New Roman"/>
                <w:sz w:val="24"/>
                <w:szCs w:val="24"/>
              </w:rPr>
              <w:t xml:space="preserve"> Value</w:t>
            </w:r>
          </w:p>
          <w:p w:rsidR="004008EA" w:rsidRDefault="001A27BE" w:rsidP="00167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566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6B1E1E" w:rsidRDefault="009F537B" w:rsidP="00167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Output </w:t>
            </w:r>
            <w:r w:rsidR="006B1E1E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  <w:p w:rsidR="004008EA" w:rsidRDefault="006162D1" w:rsidP="00167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  <w:p w:rsidR="009F537B" w:rsidRDefault="009F537B" w:rsidP="00167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[Q(t+1)]</w:t>
            </w:r>
          </w:p>
        </w:tc>
        <w:tc>
          <w:tcPr>
            <w:tcW w:w="630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4008EA" w:rsidRPr="004008EA" w:rsidRDefault="004008EA" w:rsidP="001A27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</w:p>
        </w:tc>
      </w:tr>
      <w:tr w:rsidR="004008EA" w:rsidTr="009F537B">
        <w:trPr>
          <w:jc w:val="center"/>
        </w:trPr>
        <w:tc>
          <w:tcPr>
            <w:tcW w:w="3084" w:type="dxa"/>
            <w:vMerge w:val="restart"/>
            <w:tcBorders>
              <w:top w:val="single" w:sz="12" w:space="0" w:color="auto"/>
            </w:tcBorders>
          </w:tcPr>
          <w:p w:rsidR="004008EA" w:rsidRDefault="004008EA" w:rsidP="00167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Store/maintain the value of D</w:t>
            </w:r>
          </w:p>
        </w:tc>
        <w:tc>
          <w:tcPr>
            <w:tcW w:w="864" w:type="dxa"/>
            <w:tcBorders>
              <w:top w:val="single" w:sz="12" w:space="0" w:color="auto"/>
            </w:tcBorders>
            <w:vAlign w:val="center"/>
          </w:tcPr>
          <w:p w:rsidR="004008EA" w:rsidRDefault="004008EA" w:rsidP="00167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single" w:sz="12" w:space="0" w:color="auto"/>
            </w:tcBorders>
            <w:vAlign w:val="center"/>
          </w:tcPr>
          <w:p w:rsidR="004008EA" w:rsidRDefault="004008EA" w:rsidP="00167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4008EA" w:rsidRDefault="004008EA" w:rsidP="00167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6" w:type="dxa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4008EA" w:rsidRDefault="004008EA" w:rsidP="00167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4008EA" w:rsidRDefault="004008EA" w:rsidP="001A27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008EA" w:rsidTr="009F537B">
        <w:trPr>
          <w:jc w:val="center"/>
        </w:trPr>
        <w:tc>
          <w:tcPr>
            <w:tcW w:w="3084" w:type="dxa"/>
            <w:vMerge/>
          </w:tcPr>
          <w:p w:rsidR="004008EA" w:rsidRDefault="004008EA" w:rsidP="00167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:rsidR="004008EA" w:rsidRDefault="004008EA" w:rsidP="00167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vAlign w:val="center"/>
          </w:tcPr>
          <w:p w:rsidR="004008EA" w:rsidRDefault="004008EA" w:rsidP="00167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right w:val="double" w:sz="4" w:space="0" w:color="auto"/>
            </w:tcBorders>
            <w:vAlign w:val="center"/>
          </w:tcPr>
          <w:p w:rsidR="004008EA" w:rsidRDefault="004008EA" w:rsidP="00167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6" w:type="dxa"/>
            <w:tcBorders>
              <w:left w:val="double" w:sz="4" w:space="0" w:color="auto"/>
            </w:tcBorders>
            <w:vAlign w:val="center"/>
          </w:tcPr>
          <w:p w:rsidR="004008EA" w:rsidRDefault="004008EA" w:rsidP="00167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left w:val="double" w:sz="4" w:space="0" w:color="auto"/>
            </w:tcBorders>
            <w:vAlign w:val="center"/>
          </w:tcPr>
          <w:p w:rsidR="004008EA" w:rsidRDefault="004008EA" w:rsidP="001A27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008EA" w:rsidTr="009F537B">
        <w:trPr>
          <w:jc w:val="center"/>
        </w:trPr>
        <w:tc>
          <w:tcPr>
            <w:tcW w:w="3084" w:type="dxa"/>
            <w:vMerge w:val="restart"/>
          </w:tcPr>
          <w:p w:rsidR="004008EA" w:rsidRDefault="004008EA" w:rsidP="00167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 the call signal</w:t>
            </w:r>
          </w:p>
          <w:p w:rsidR="004008EA" w:rsidRDefault="004008EA" w:rsidP="00167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(Turn off light)</w:t>
            </w:r>
          </w:p>
        </w:tc>
        <w:tc>
          <w:tcPr>
            <w:tcW w:w="864" w:type="dxa"/>
            <w:vAlign w:val="center"/>
          </w:tcPr>
          <w:p w:rsidR="004008EA" w:rsidRDefault="004008EA" w:rsidP="00167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vAlign w:val="center"/>
          </w:tcPr>
          <w:p w:rsidR="004008EA" w:rsidRDefault="004008EA" w:rsidP="00167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right w:val="double" w:sz="4" w:space="0" w:color="auto"/>
            </w:tcBorders>
            <w:vAlign w:val="center"/>
          </w:tcPr>
          <w:p w:rsidR="004008EA" w:rsidRDefault="004008EA" w:rsidP="00167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6" w:type="dxa"/>
            <w:tcBorders>
              <w:left w:val="double" w:sz="4" w:space="0" w:color="auto"/>
            </w:tcBorders>
            <w:vAlign w:val="center"/>
          </w:tcPr>
          <w:p w:rsidR="004008EA" w:rsidRDefault="004008EA" w:rsidP="00167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left w:val="double" w:sz="4" w:space="0" w:color="auto"/>
            </w:tcBorders>
            <w:vAlign w:val="center"/>
          </w:tcPr>
          <w:p w:rsidR="004008EA" w:rsidRDefault="004008EA" w:rsidP="001A27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008EA" w:rsidTr="009F537B">
        <w:trPr>
          <w:jc w:val="center"/>
        </w:trPr>
        <w:tc>
          <w:tcPr>
            <w:tcW w:w="3084" w:type="dxa"/>
            <w:vMerge/>
          </w:tcPr>
          <w:p w:rsidR="004008EA" w:rsidRDefault="004008EA" w:rsidP="00167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:rsidR="004008EA" w:rsidRDefault="004008EA" w:rsidP="00167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vAlign w:val="center"/>
          </w:tcPr>
          <w:p w:rsidR="004008EA" w:rsidRDefault="004008EA" w:rsidP="00167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right w:val="double" w:sz="4" w:space="0" w:color="auto"/>
            </w:tcBorders>
            <w:vAlign w:val="center"/>
          </w:tcPr>
          <w:p w:rsidR="004008EA" w:rsidRDefault="004008EA" w:rsidP="00167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6" w:type="dxa"/>
            <w:tcBorders>
              <w:left w:val="double" w:sz="4" w:space="0" w:color="auto"/>
            </w:tcBorders>
            <w:vAlign w:val="center"/>
          </w:tcPr>
          <w:p w:rsidR="004008EA" w:rsidRDefault="004008EA" w:rsidP="00167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left w:val="double" w:sz="4" w:space="0" w:color="auto"/>
            </w:tcBorders>
            <w:vAlign w:val="center"/>
          </w:tcPr>
          <w:p w:rsidR="004008EA" w:rsidRDefault="004008EA" w:rsidP="001A27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008EA" w:rsidTr="009F537B">
        <w:trPr>
          <w:jc w:val="center"/>
        </w:trPr>
        <w:tc>
          <w:tcPr>
            <w:tcW w:w="3084" w:type="dxa"/>
            <w:vMerge w:val="restart"/>
          </w:tcPr>
          <w:p w:rsidR="004008EA" w:rsidRDefault="004008EA" w:rsidP="00167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Initiate a service call</w:t>
            </w:r>
          </w:p>
          <w:p w:rsidR="004008EA" w:rsidRDefault="004008EA" w:rsidP="00167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(Turn on light)</w:t>
            </w:r>
          </w:p>
        </w:tc>
        <w:tc>
          <w:tcPr>
            <w:tcW w:w="864" w:type="dxa"/>
            <w:vAlign w:val="center"/>
          </w:tcPr>
          <w:p w:rsidR="004008EA" w:rsidRDefault="004008EA" w:rsidP="00167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" w:type="dxa"/>
            <w:vAlign w:val="center"/>
          </w:tcPr>
          <w:p w:rsidR="004008EA" w:rsidRDefault="004008EA" w:rsidP="00167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right w:val="double" w:sz="4" w:space="0" w:color="auto"/>
            </w:tcBorders>
            <w:vAlign w:val="center"/>
          </w:tcPr>
          <w:p w:rsidR="004008EA" w:rsidRDefault="004008EA" w:rsidP="00167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6" w:type="dxa"/>
            <w:tcBorders>
              <w:left w:val="double" w:sz="4" w:space="0" w:color="auto"/>
            </w:tcBorders>
            <w:vAlign w:val="center"/>
          </w:tcPr>
          <w:p w:rsidR="004008EA" w:rsidRDefault="004008EA" w:rsidP="00167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left w:val="double" w:sz="4" w:space="0" w:color="auto"/>
            </w:tcBorders>
            <w:vAlign w:val="center"/>
          </w:tcPr>
          <w:p w:rsidR="004008EA" w:rsidRDefault="004008EA" w:rsidP="001A27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008EA" w:rsidTr="009F537B">
        <w:trPr>
          <w:jc w:val="center"/>
        </w:trPr>
        <w:tc>
          <w:tcPr>
            <w:tcW w:w="3084" w:type="dxa"/>
            <w:vMerge/>
          </w:tcPr>
          <w:p w:rsidR="004008EA" w:rsidRDefault="004008EA" w:rsidP="00167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:rsidR="004008EA" w:rsidRDefault="004008EA" w:rsidP="00167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" w:type="dxa"/>
            <w:vAlign w:val="center"/>
          </w:tcPr>
          <w:p w:rsidR="004008EA" w:rsidRDefault="004008EA" w:rsidP="00167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right w:val="double" w:sz="4" w:space="0" w:color="auto"/>
            </w:tcBorders>
            <w:vAlign w:val="center"/>
          </w:tcPr>
          <w:p w:rsidR="004008EA" w:rsidRDefault="004008EA" w:rsidP="00167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6" w:type="dxa"/>
            <w:tcBorders>
              <w:left w:val="double" w:sz="4" w:space="0" w:color="auto"/>
            </w:tcBorders>
            <w:vAlign w:val="center"/>
          </w:tcPr>
          <w:p w:rsidR="004008EA" w:rsidRDefault="004008EA" w:rsidP="00167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left w:val="double" w:sz="4" w:space="0" w:color="auto"/>
            </w:tcBorders>
            <w:vAlign w:val="center"/>
          </w:tcPr>
          <w:p w:rsidR="004008EA" w:rsidRDefault="004008EA" w:rsidP="001A27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008EA" w:rsidTr="009F537B">
        <w:trPr>
          <w:jc w:val="center"/>
        </w:trPr>
        <w:tc>
          <w:tcPr>
            <w:tcW w:w="3084" w:type="dxa"/>
            <w:vMerge w:val="restart"/>
          </w:tcPr>
          <w:p w:rsidR="004008EA" w:rsidRDefault="004008EA" w:rsidP="00167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prevent forbidden condition, prioritize Call</w:t>
            </w:r>
          </w:p>
        </w:tc>
        <w:tc>
          <w:tcPr>
            <w:tcW w:w="864" w:type="dxa"/>
            <w:vAlign w:val="center"/>
          </w:tcPr>
          <w:p w:rsidR="004008EA" w:rsidRDefault="004008EA" w:rsidP="00167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" w:type="dxa"/>
            <w:vAlign w:val="center"/>
          </w:tcPr>
          <w:p w:rsidR="004008EA" w:rsidRDefault="004008EA" w:rsidP="00167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right w:val="double" w:sz="4" w:space="0" w:color="auto"/>
            </w:tcBorders>
            <w:vAlign w:val="center"/>
          </w:tcPr>
          <w:p w:rsidR="004008EA" w:rsidRDefault="004008EA" w:rsidP="00167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6" w:type="dxa"/>
            <w:tcBorders>
              <w:left w:val="double" w:sz="4" w:space="0" w:color="auto"/>
            </w:tcBorders>
            <w:vAlign w:val="center"/>
          </w:tcPr>
          <w:p w:rsidR="004008EA" w:rsidRDefault="006B1E1E" w:rsidP="00167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left w:val="double" w:sz="4" w:space="0" w:color="auto"/>
            </w:tcBorders>
            <w:vAlign w:val="center"/>
          </w:tcPr>
          <w:p w:rsidR="004008EA" w:rsidRDefault="004008EA" w:rsidP="001A27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008EA" w:rsidTr="009F537B">
        <w:trPr>
          <w:jc w:val="center"/>
        </w:trPr>
        <w:tc>
          <w:tcPr>
            <w:tcW w:w="3084" w:type="dxa"/>
            <w:vMerge/>
          </w:tcPr>
          <w:p w:rsidR="004008EA" w:rsidRDefault="004008EA" w:rsidP="00167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:rsidR="004008EA" w:rsidRDefault="004008EA" w:rsidP="00167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" w:type="dxa"/>
            <w:vAlign w:val="center"/>
          </w:tcPr>
          <w:p w:rsidR="004008EA" w:rsidRDefault="004008EA" w:rsidP="00167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right w:val="double" w:sz="4" w:space="0" w:color="auto"/>
            </w:tcBorders>
            <w:vAlign w:val="center"/>
          </w:tcPr>
          <w:p w:rsidR="004008EA" w:rsidRDefault="004008EA" w:rsidP="00167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6" w:type="dxa"/>
            <w:tcBorders>
              <w:left w:val="double" w:sz="4" w:space="0" w:color="auto"/>
            </w:tcBorders>
            <w:vAlign w:val="center"/>
          </w:tcPr>
          <w:p w:rsidR="004008EA" w:rsidRDefault="006B1E1E" w:rsidP="00167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left w:val="double" w:sz="4" w:space="0" w:color="auto"/>
            </w:tcBorders>
            <w:vAlign w:val="center"/>
          </w:tcPr>
          <w:p w:rsidR="004008EA" w:rsidRDefault="004008EA" w:rsidP="001A27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0279DD" w:rsidRDefault="000279DD" w:rsidP="000279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36CA" w:rsidRDefault="00BE36CA" w:rsidP="00BE36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1: The truth table of the call button system, using the assumed output of a D-flip-flop (the flip flop is not implemented here), using a clock to produce discrete time intervals.</w:t>
      </w:r>
    </w:p>
    <w:p w:rsidR="000279DD" w:rsidRPr="000279DD" w:rsidRDefault="000279DD" w:rsidP="000279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0295" w:rsidRPr="000279DD" w:rsidRDefault="001A0295" w:rsidP="001A029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79DD">
        <w:rPr>
          <w:rFonts w:ascii="Times New Roman" w:hAnsi="Times New Roman" w:cs="Times New Roman"/>
          <w:b/>
          <w:bCs/>
          <w:sz w:val="24"/>
          <w:szCs w:val="24"/>
        </w:rPr>
        <w:t>“Sum of minterms” lo</w:t>
      </w:r>
      <w:r w:rsidR="006B1E1E">
        <w:rPr>
          <w:rFonts w:ascii="Times New Roman" w:hAnsi="Times New Roman" w:cs="Times New Roman"/>
          <w:b/>
          <w:bCs/>
          <w:sz w:val="24"/>
          <w:szCs w:val="24"/>
        </w:rPr>
        <w:t>gical expression. Karnaugh maps</w:t>
      </w:r>
    </w:p>
    <w:p w:rsidR="006162D1" w:rsidRDefault="006162D1" w:rsidP="000279DD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279DD" w:rsidRDefault="006162D1" w:rsidP="000279DD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</w:t>
      </w:r>
      <m:oMath>
        <m:r>
          <w:rPr>
            <w:rFonts w:ascii="Cambria Math" w:hAnsi="Cambria Math" w:cs="Times New Roman"/>
            <w:sz w:val="24"/>
            <w:szCs w:val="24"/>
          </w:rPr>
          <m:t>D= ∑(1, 4, 5, 6, 7)</m:t>
        </m:r>
      </m:oMath>
    </w:p>
    <w:p w:rsidR="006162D1" w:rsidRDefault="006162D1" w:rsidP="000279DD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Ind w:w="131" w:type="dxa"/>
        <w:tblLook w:val="04A0" w:firstRow="1" w:lastRow="0" w:firstColumn="1" w:lastColumn="0" w:noHBand="0" w:noVBand="1"/>
      </w:tblPr>
      <w:tblGrid>
        <w:gridCol w:w="1060"/>
        <w:gridCol w:w="1033"/>
        <w:gridCol w:w="1008"/>
        <w:gridCol w:w="1008"/>
        <w:gridCol w:w="1008"/>
      </w:tblGrid>
      <w:tr w:rsidR="006162D1" w:rsidTr="006B1E1E">
        <w:trPr>
          <w:trHeight w:val="864"/>
          <w:jc w:val="center"/>
        </w:trPr>
        <w:tc>
          <w:tcPr>
            <w:tcW w:w="10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162D1" w:rsidRDefault="006B1E1E" w:rsidP="001A27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A27BE" w:rsidRPr="001A27BE">
              <w:rPr>
                <w:rFonts w:ascii="Times New Roman" w:hAnsi="Times New Roman" w:cs="Times New Roman"/>
                <w:b/>
                <w:sz w:val="44"/>
                <w:szCs w:val="44"/>
              </w:rPr>
              <w:t>\</w:t>
            </w:r>
            <w:r w:rsidR="001A27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RQ</w:t>
            </w:r>
          </w:p>
        </w:tc>
        <w:tc>
          <w:tcPr>
            <w:tcW w:w="103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162D1" w:rsidRDefault="001A27BE" w:rsidP="001A27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008" w:type="dxa"/>
            <w:tcBorders>
              <w:bottom w:val="single" w:sz="12" w:space="0" w:color="auto"/>
            </w:tcBorders>
            <w:vAlign w:val="center"/>
          </w:tcPr>
          <w:p w:rsidR="006162D1" w:rsidRDefault="001A27BE" w:rsidP="001A27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008" w:type="dxa"/>
            <w:tcBorders>
              <w:bottom w:val="single" w:sz="12" w:space="0" w:color="auto"/>
            </w:tcBorders>
            <w:vAlign w:val="center"/>
          </w:tcPr>
          <w:p w:rsidR="006162D1" w:rsidRDefault="001A27BE" w:rsidP="001A27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08" w:type="dxa"/>
            <w:tcBorders>
              <w:bottom w:val="single" w:sz="12" w:space="0" w:color="auto"/>
            </w:tcBorders>
            <w:vAlign w:val="center"/>
          </w:tcPr>
          <w:p w:rsidR="006162D1" w:rsidRDefault="001A27BE" w:rsidP="001A27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162D1" w:rsidTr="006B1E1E">
        <w:trPr>
          <w:trHeight w:val="864"/>
          <w:jc w:val="center"/>
        </w:trPr>
        <w:tc>
          <w:tcPr>
            <w:tcW w:w="10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162D1" w:rsidRDefault="001A27BE" w:rsidP="001A27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162D1" w:rsidRDefault="006B1E1E" w:rsidP="001A27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17E6589" wp14:editId="390A03C6">
                      <wp:simplePos x="0" y="0"/>
                      <wp:positionH relativeFrom="column">
                        <wp:posOffset>397510</wp:posOffset>
                      </wp:positionH>
                      <wp:positionV relativeFrom="paragraph">
                        <wp:posOffset>298450</wp:posOffset>
                      </wp:positionV>
                      <wp:extent cx="995045" cy="502285"/>
                      <wp:effectExtent l="0" t="1270" r="13335" b="1333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95045" cy="5022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" o:spid="_x0000_s1026" style="position:absolute;margin-left:31.3pt;margin-top:23.5pt;width:78.35pt;height:39.5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" filled="f" strokecolor="black [3213]" strokeweight="2pt"/>
                  </w:pict>
                </mc:Fallback>
              </mc:AlternateContent>
            </w:r>
          </w:p>
        </w:tc>
        <w:tc>
          <w:tcPr>
            <w:tcW w:w="1008" w:type="dxa"/>
            <w:tcBorders>
              <w:top w:val="single" w:sz="12" w:space="0" w:color="auto"/>
            </w:tcBorders>
            <w:vAlign w:val="center"/>
          </w:tcPr>
          <w:p w:rsidR="006162D1" w:rsidRDefault="001A27BE" w:rsidP="001A27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vAlign w:val="center"/>
          </w:tcPr>
          <w:p w:rsidR="006162D1" w:rsidRDefault="006162D1" w:rsidP="001A27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162D1" w:rsidRDefault="006162D1" w:rsidP="001A27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27BE" w:rsidTr="006B1E1E">
        <w:trPr>
          <w:trHeight w:val="864"/>
          <w:jc w:val="center"/>
        </w:trPr>
        <w:tc>
          <w:tcPr>
            <w:tcW w:w="1060" w:type="dxa"/>
            <w:tcBorders>
              <w:right w:val="single" w:sz="12" w:space="0" w:color="auto"/>
            </w:tcBorders>
            <w:vAlign w:val="center"/>
          </w:tcPr>
          <w:p w:rsidR="001A27BE" w:rsidRDefault="001A27BE" w:rsidP="001A27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B1E1E" w:rsidRDefault="006B1E1E" w:rsidP="001A27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A22ADF" wp14:editId="655364E8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6985</wp:posOffset>
                      </wp:positionV>
                      <wp:extent cx="2419350" cy="481965"/>
                      <wp:effectExtent l="0" t="0" r="19050" b="1333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9350" cy="48196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" o:spid="_x0000_s1026" style="position:absolute;margin-left:-3.85pt;margin-top:.55pt;width:190.5pt;height:3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" filled="f" strokecolor="black [3213]" strokeweight="2pt"/>
                  </w:pict>
                </mc:Fallback>
              </mc:AlternateContent>
            </w:r>
          </w:p>
          <w:p w:rsidR="001A27BE" w:rsidRDefault="006B1E1E" w:rsidP="001A27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tcBorders>
              <w:bottom w:val="single" w:sz="12" w:space="0" w:color="auto"/>
            </w:tcBorders>
            <w:vAlign w:val="center"/>
          </w:tcPr>
          <w:p w:rsidR="001A27BE" w:rsidRDefault="001A27BE" w:rsidP="001A27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tcBorders>
              <w:bottom w:val="single" w:sz="12" w:space="0" w:color="auto"/>
            </w:tcBorders>
            <w:vAlign w:val="center"/>
          </w:tcPr>
          <w:p w:rsidR="001A27BE" w:rsidRDefault="006B1E1E" w:rsidP="001A27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A27BE" w:rsidRDefault="006B1E1E" w:rsidP="001A27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BE36CA" w:rsidRDefault="00BE36CA" w:rsidP="000279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62D1" w:rsidRDefault="00BE36CA" w:rsidP="00BE36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2: The K-map of the call button logical function.</w:t>
      </w:r>
    </w:p>
    <w:p w:rsidR="00BE36CA" w:rsidRPr="006162D1" w:rsidRDefault="00BE36CA" w:rsidP="000279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9DD" w:rsidRPr="000279DD" w:rsidRDefault="000279DD" w:rsidP="000279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0295" w:rsidRPr="000279DD" w:rsidRDefault="001A27BE" w:rsidP="001A029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Simplified logical expression</w:t>
      </w:r>
    </w:p>
    <w:p w:rsidR="000279DD" w:rsidRDefault="000279DD" w:rsidP="000279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27BE" w:rsidRPr="007A2815" w:rsidRDefault="007A2815" w:rsidP="000279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m:oMath>
        <m:r>
          <w:rPr>
            <w:rFonts w:ascii="Cambria Math" w:hAnsi="Cambria Math" w:cs="Times New Roman"/>
            <w:sz w:val="24"/>
            <w:szCs w:val="24"/>
          </w:rPr>
          <m:t>D= C +</m:t>
        </m:r>
        <m:r>
          <w:rPr>
            <w:rFonts w:ascii="Cambria Math" w:eastAsiaTheme="minorEastAsia" w:hAnsi="Cambria Math" w:cs="Times New Roman"/>
            <w:sz w:val="24"/>
            <w:szCs w:val="24"/>
          </w:rPr>
          <m:t>R'Q</m:t>
        </m:r>
      </m:oMath>
    </w:p>
    <w:p w:rsidR="000279DD" w:rsidRDefault="000279DD" w:rsidP="000279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36CA" w:rsidRDefault="00BE36CA" w:rsidP="000279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36CA" w:rsidRDefault="00BE36CA" w:rsidP="000279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36CA" w:rsidRPr="000279DD" w:rsidRDefault="00BE36CA" w:rsidP="000279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0295" w:rsidRPr="000279DD" w:rsidRDefault="001A0295" w:rsidP="001A029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79DD">
        <w:rPr>
          <w:rFonts w:ascii="Times New Roman" w:hAnsi="Times New Roman" w:cs="Times New Roman"/>
          <w:b/>
          <w:bCs/>
          <w:sz w:val="24"/>
          <w:szCs w:val="24"/>
        </w:rPr>
        <w:lastRenderedPageBreak/>
        <w:t>In Logisim, high-level design using the D flip-flop block diagram and additional logic gates</w:t>
      </w:r>
    </w:p>
    <w:p w:rsidR="00BE36CA" w:rsidRDefault="00BE36CA" w:rsidP="000279DD">
      <w:pPr>
        <w:spacing w:after="0" w:line="240" w:lineRule="auto"/>
        <w:rPr>
          <w:noProof/>
        </w:rPr>
      </w:pPr>
    </w:p>
    <w:p w:rsidR="000279DD" w:rsidRDefault="00BE36CA" w:rsidP="00BE36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6D4F1A" wp14:editId="5E6AB825">
            <wp:extent cx="3667125" cy="1152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7256" t="11905" r="5442" b="16071"/>
                    <a:stretch/>
                  </pic:blipFill>
                  <pic:spPr bwMode="auto">
                    <a:xfrm>
                      <a:off x="0" y="0"/>
                      <a:ext cx="3667125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36CA" w:rsidRDefault="00BE36CA" w:rsidP="000279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36CA" w:rsidRDefault="00BE36CA" w:rsidP="00BE36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1: The Logisim diagram of the circuit using a falling edge D-flip-flop.</w:t>
      </w:r>
    </w:p>
    <w:p w:rsidR="00BE36CA" w:rsidRDefault="00BE36CA" w:rsidP="000279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9DD" w:rsidRPr="000279DD" w:rsidRDefault="000279DD" w:rsidP="000279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0295" w:rsidRPr="000279DD" w:rsidRDefault="001A0295" w:rsidP="001A029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79DD">
        <w:rPr>
          <w:rFonts w:ascii="Times New Roman" w:hAnsi="Times New Roman" w:cs="Times New Roman"/>
          <w:b/>
          <w:bCs/>
          <w:sz w:val="24"/>
          <w:szCs w:val="24"/>
        </w:rPr>
        <w:t>Implement on breadboard using 7474 (D flip-flop), 7404 (INVERTER), 7408 (AND),</w:t>
      </w:r>
      <w:r w:rsidR="001E3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279DD">
        <w:rPr>
          <w:rFonts w:ascii="Times New Roman" w:hAnsi="Times New Roman" w:cs="Times New Roman"/>
          <w:b/>
          <w:bCs/>
          <w:sz w:val="24"/>
          <w:szCs w:val="24"/>
        </w:rPr>
        <w:t>and 7432</w:t>
      </w:r>
      <w:r w:rsidR="001E3361">
        <w:rPr>
          <w:rFonts w:ascii="Times New Roman" w:hAnsi="Times New Roman" w:cs="Times New Roman"/>
          <w:b/>
          <w:bCs/>
          <w:sz w:val="24"/>
          <w:szCs w:val="24"/>
        </w:rPr>
        <w:t xml:space="preserve"> (OR)</w:t>
      </w:r>
      <w:r w:rsidR="00C134C5">
        <w:rPr>
          <w:rFonts w:ascii="Times New Roman" w:hAnsi="Times New Roman" w:cs="Times New Roman"/>
          <w:b/>
          <w:bCs/>
          <w:sz w:val="24"/>
          <w:szCs w:val="24"/>
        </w:rPr>
        <w:t xml:space="preserve"> gates</w:t>
      </w:r>
      <w:bookmarkStart w:id="0" w:name="_GoBack"/>
      <w:bookmarkEnd w:id="0"/>
    </w:p>
    <w:p w:rsidR="000279DD" w:rsidRDefault="000279DD" w:rsidP="000279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9DD" w:rsidRPr="000279DD" w:rsidRDefault="000279DD" w:rsidP="000279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279DD" w:rsidRPr="000279DD" w:rsidSect="00711A72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647" w:rsidRDefault="00BD7647" w:rsidP="0071007A">
      <w:pPr>
        <w:spacing w:after="0" w:line="240" w:lineRule="auto"/>
      </w:pPr>
      <w:r>
        <w:separator/>
      </w:r>
    </w:p>
  </w:endnote>
  <w:endnote w:type="continuationSeparator" w:id="0">
    <w:p w:rsidR="00BD7647" w:rsidRDefault="00BD7647" w:rsidP="00710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647" w:rsidRDefault="00BD7647" w:rsidP="0071007A">
      <w:pPr>
        <w:spacing w:after="0" w:line="240" w:lineRule="auto"/>
      </w:pPr>
      <w:r>
        <w:separator/>
      </w:r>
    </w:p>
  </w:footnote>
  <w:footnote w:type="continuationSeparator" w:id="0">
    <w:p w:rsidR="00BD7647" w:rsidRDefault="00BD7647" w:rsidP="00710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07A" w:rsidRDefault="00750AB5" w:rsidP="0071007A">
    <w:pPr>
      <w:pStyle w:val="Header"/>
      <w:jc w:val="right"/>
      <w:rPr>
        <w:rFonts w:ascii="Times New Roman" w:hAnsi="Times New Roman" w:cs="Times New Roman"/>
        <w:noProof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Henriod </w:t>
    </w:r>
    <w:r w:rsidRPr="00750AB5">
      <w:rPr>
        <w:rFonts w:ascii="Times New Roman" w:hAnsi="Times New Roman" w:cs="Times New Roman"/>
        <w:sz w:val="24"/>
        <w:szCs w:val="24"/>
      </w:rPr>
      <w:fldChar w:fldCharType="begin"/>
    </w:r>
    <w:r w:rsidRPr="00750AB5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750AB5">
      <w:rPr>
        <w:rFonts w:ascii="Times New Roman" w:hAnsi="Times New Roman" w:cs="Times New Roman"/>
        <w:sz w:val="24"/>
        <w:szCs w:val="24"/>
      </w:rPr>
      <w:fldChar w:fldCharType="separate"/>
    </w:r>
    <w:r w:rsidR="00C134C5">
      <w:rPr>
        <w:rFonts w:ascii="Times New Roman" w:hAnsi="Times New Roman" w:cs="Times New Roman"/>
        <w:noProof/>
        <w:sz w:val="24"/>
        <w:szCs w:val="24"/>
      </w:rPr>
      <w:t>3</w:t>
    </w:r>
    <w:r w:rsidRPr="00750AB5">
      <w:rPr>
        <w:rFonts w:ascii="Times New Roman" w:hAnsi="Times New Roman" w:cs="Times New Roman"/>
        <w:noProof/>
        <w:sz w:val="24"/>
        <w:szCs w:val="24"/>
      </w:rPr>
      <w:fldChar w:fldCharType="end"/>
    </w:r>
  </w:p>
  <w:p w:rsidR="00750AB5" w:rsidRPr="0071007A" w:rsidRDefault="00750AB5" w:rsidP="0071007A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F6912"/>
    <w:multiLevelType w:val="hybridMultilevel"/>
    <w:tmpl w:val="934C5F48"/>
    <w:lvl w:ilvl="0" w:tplc="1E6C6614">
      <w:start w:val="2"/>
      <w:numFmt w:val="bullet"/>
      <w:lvlText w:val=""/>
      <w:lvlJc w:val="left"/>
      <w:pPr>
        <w:ind w:left="6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>
    <w:nsid w:val="1B704861"/>
    <w:multiLevelType w:val="hybridMultilevel"/>
    <w:tmpl w:val="718CAA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B39C5"/>
    <w:multiLevelType w:val="hybridMultilevel"/>
    <w:tmpl w:val="27D2EE68"/>
    <w:lvl w:ilvl="0" w:tplc="821025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B01D2F"/>
    <w:multiLevelType w:val="hybridMultilevel"/>
    <w:tmpl w:val="1534E5F0"/>
    <w:lvl w:ilvl="0" w:tplc="A198C6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F314B2"/>
    <w:multiLevelType w:val="hybridMultilevel"/>
    <w:tmpl w:val="8300FC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E943C1"/>
    <w:multiLevelType w:val="hybridMultilevel"/>
    <w:tmpl w:val="926CDB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4309B0"/>
    <w:multiLevelType w:val="hybridMultilevel"/>
    <w:tmpl w:val="E01AF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6C5995"/>
    <w:multiLevelType w:val="hybridMultilevel"/>
    <w:tmpl w:val="3E62B6BA"/>
    <w:lvl w:ilvl="0" w:tplc="F268372E">
      <w:start w:val="2"/>
      <w:numFmt w:val="bullet"/>
      <w:lvlText w:val=""/>
      <w:lvlJc w:val="left"/>
      <w:pPr>
        <w:ind w:left="5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50382B90"/>
    <w:multiLevelType w:val="hybridMultilevel"/>
    <w:tmpl w:val="1534E5F0"/>
    <w:lvl w:ilvl="0" w:tplc="A198C6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A00516"/>
    <w:multiLevelType w:val="hybridMultilevel"/>
    <w:tmpl w:val="63784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876132"/>
    <w:multiLevelType w:val="hybridMultilevel"/>
    <w:tmpl w:val="AA3687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97102D"/>
    <w:multiLevelType w:val="hybridMultilevel"/>
    <w:tmpl w:val="4762DF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940994"/>
    <w:multiLevelType w:val="hybridMultilevel"/>
    <w:tmpl w:val="02B67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0F1FFF"/>
    <w:multiLevelType w:val="hybridMultilevel"/>
    <w:tmpl w:val="FF5879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C142CB"/>
    <w:multiLevelType w:val="hybridMultilevel"/>
    <w:tmpl w:val="64D017C8"/>
    <w:lvl w:ilvl="0" w:tplc="BF10681C">
      <w:start w:val="1"/>
      <w:numFmt w:val="bullet"/>
      <w:lvlText w:val=""/>
      <w:lvlJc w:val="left"/>
      <w:pPr>
        <w:ind w:left="12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4"/>
  </w:num>
  <w:num w:numId="4">
    <w:abstractNumId w:val="0"/>
  </w:num>
  <w:num w:numId="5">
    <w:abstractNumId w:val="7"/>
  </w:num>
  <w:num w:numId="6">
    <w:abstractNumId w:val="9"/>
  </w:num>
  <w:num w:numId="7">
    <w:abstractNumId w:val="11"/>
  </w:num>
  <w:num w:numId="8">
    <w:abstractNumId w:val="6"/>
  </w:num>
  <w:num w:numId="9">
    <w:abstractNumId w:val="12"/>
  </w:num>
  <w:num w:numId="10">
    <w:abstractNumId w:val="1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E4D"/>
    <w:rsid w:val="00007C0E"/>
    <w:rsid w:val="000279DD"/>
    <w:rsid w:val="00034A0E"/>
    <w:rsid w:val="00061DA6"/>
    <w:rsid w:val="00082180"/>
    <w:rsid w:val="000A1FF0"/>
    <w:rsid w:val="000B1DF4"/>
    <w:rsid w:val="000E3800"/>
    <w:rsid w:val="000F29BF"/>
    <w:rsid w:val="00141492"/>
    <w:rsid w:val="0015044D"/>
    <w:rsid w:val="00152CA0"/>
    <w:rsid w:val="001643F0"/>
    <w:rsid w:val="001671C7"/>
    <w:rsid w:val="001A0295"/>
    <w:rsid w:val="001A27BE"/>
    <w:rsid w:val="001B0DE7"/>
    <w:rsid w:val="001D1C27"/>
    <w:rsid w:val="001E3361"/>
    <w:rsid w:val="00222F44"/>
    <w:rsid w:val="00231F9D"/>
    <w:rsid w:val="00232F5A"/>
    <w:rsid w:val="00250CD8"/>
    <w:rsid w:val="002522C0"/>
    <w:rsid w:val="00283509"/>
    <w:rsid w:val="002D4471"/>
    <w:rsid w:val="002F728D"/>
    <w:rsid w:val="00304391"/>
    <w:rsid w:val="003326C9"/>
    <w:rsid w:val="00342F19"/>
    <w:rsid w:val="00355185"/>
    <w:rsid w:val="00380F86"/>
    <w:rsid w:val="004008EA"/>
    <w:rsid w:val="00406410"/>
    <w:rsid w:val="0044521F"/>
    <w:rsid w:val="00470835"/>
    <w:rsid w:val="0047393D"/>
    <w:rsid w:val="00503DC3"/>
    <w:rsid w:val="00534770"/>
    <w:rsid w:val="00553A0B"/>
    <w:rsid w:val="00557ADE"/>
    <w:rsid w:val="005A7EB3"/>
    <w:rsid w:val="005C0EA7"/>
    <w:rsid w:val="005C31DD"/>
    <w:rsid w:val="005C6805"/>
    <w:rsid w:val="006162D1"/>
    <w:rsid w:val="006212AC"/>
    <w:rsid w:val="006347A5"/>
    <w:rsid w:val="00692F61"/>
    <w:rsid w:val="006A3431"/>
    <w:rsid w:val="006B1E1E"/>
    <w:rsid w:val="006C407F"/>
    <w:rsid w:val="006D16CD"/>
    <w:rsid w:val="006D43ED"/>
    <w:rsid w:val="006E28CD"/>
    <w:rsid w:val="0071007A"/>
    <w:rsid w:val="00711A72"/>
    <w:rsid w:val="00721BFD"/>
    <w:rsid w:val="00737B53"/>
    <w:rsid w:val="00750AB5"/>
    <w:rsid w:val="00773D2E"/>
    <w:rsid w:val="0077498E"/>
    <w:rsid w:val="0078255C"/>
    <w:rsid w:val="007A2815"/>
    <w:rsid w:val="007A5896"/>
    <w:rsid w:val="007C0D4C"/>
    <w:rsid w:val="007C31B7"/>
    <w:rsid w:val="007F078B"/>
    <w:rsid w:val="007F2BBA"/>
    <w:rsid w:val="008000A1"/>
    <w:rsid w:val="00820915"/>
    <w:rsid w:val="00825D18"/>
    <w:rsid w:val="00836432"/>
    <w:rsid w:val="00843849"/>
    <w:rsid w:val="0085267C"/>
    <w:rsid w:val="008723DC"/>
    <w:rsid w:val="008F3122"/>
    <w:rsid w:val="00913BE9"/>
    <w:rsid w:val="009314A0"/>
    <w:rsid w:val="0093385C"/>
    <w:rsid w:val="00940948"/>
    <w:rsid w:val="00947ECC"/>
    <w:rsid w:val="009655C6"/>
    <w:rsid w:val="0098017E"/>
    <w:rsid w:val="00986F55"/>
    <w:rsid w:val="00996C64"/>
    <w:rsid w:val="009A5E79"/>
    <w:rsid w:val="009E6EA1"/>
    <w:rsid w:val="009F0778"/>
    <w:rsid w:val="009F537B"/>
    <w:rsid w:val="00A01CDF"/>
    <w:rsid w:val="00A20790"/>
    <w:rsid w:val="00A60D38"/>
    <w:rsid w:val="00A612A6"/>
    <w:rsid w:val="00A7781A"/>
    <w:rsid w:val="00AA125A"/>
    <w:rsid w:val="00AE424B"/>
    <w:rsid w:val="00B026B9"/>
    <w:rsid w:val="00B606CA"/>
    <w:rsid w:val="00B80C3C"/>
    <w:rsid w:val="00B87ED3"/>
    <w:rsid w:val="00BA4CB1"/>
    <w:rsid w:val="00BC3888"/>
    <w:rsid w:val="00BD2EB7"/>
    <w:rsid w:val="00BD7647"/>
    <w:rsid w:val="00BE36CA"/>
    <w:rsid w:val="00BF2D52"/>
    <w:rsid w:val="00BF4AC0"/>
    <w:rsid w:val="00C030A7"/>
    <w:rsid w:val="00C134C5"/>
    <w:rsid w:val="00C14801"/>
    <w:rsid w:val="00C327D7"/>
    <w:rsid w:val="00C33634"/>
    <w:rsid w:val="00C768FA"/>
    <w:rsid w:val="00C84D4B"/>
    <w:rsid w:val="00CE2DE8"/>
    <w:rsid w:val="00CF30E5"/>
    <w:rsid w:val="00D043FC"/>
    <w:rsid w:val="00D110A9"/>
    <w:rsid w:val="00D25733"/>
    <w:rsid w:val="00D442FC"/>
    <w:rsid w:val="00DC3438"/>
    <w:rsid w:val="00E24BE8"/>
    <w:rsid w:val="00E44730"/>
    <w:rsid w:val="00E55844"/>
    <w:rsid w:val="00E6594D"/>
    <w:rsid w:val="00E80102"/>
    <w:rsid w:val="00E87C2D"/>
    <w:rsid w:val="00E91A32"/>
    <w:rsid w:val="00EB729C"/>
    <w:rsid w:val="00ED230C"/>
    <w:rsid w:val="00F319CC"/>
    <w:rsid w:val="00F36FE5"/>
    <w:rsid w:val="00F41DC6"/>
    <w:rsid w:val="00F42F3F"/>
    <w:rsid w:val="00F445A4"/>
    <w:rsid w:val="00F46280"/>
    <w:rsid w:val="00F50152"/>
    <w:rsid w:val="00F5438A"/>
    <w:rsid w:val="00F61307"/>
    <w:rsid w:val="00F630A5"/>
    <w:rsid w:val="00F71813"/>
    <w:rsid w:val="00F727BA"/>
    <w:rsid w:val="00F73E5E"/>
    <w:rsid w:val="00FB5E4D"/>
    <w:rsid w:val="00FD0589"/>
    <w:rsid w:val="00FE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5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5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07A"/>
  </w:style>
  <w:style w:type="paragraph" w:styleId="Footer">
    <w:name w:val="footer"/>
    <w:basedOn w:val="Normal"/>
    <w:link w:val="FooterChar"/>
    <w:uiPriority w:val="99"/>
    <w:unhideWhenUsed/>
    <w:rsid w:val="0071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07A"/>
  </w:style>
  <w:style w:type="paragraph" w:styleId="ListParagraph">
    <w:name w:val="List Paragraph"/>
    <w:basedOn w:val="Normal"/>
    <w:uiPriority w:val="34"/>
    <w:qFormat/>
    <w:rsid w:val="001414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4471"/>
    <w:rPr>
      <w:color w:val="808080"/>
    </w:rPr>
  </w:style>
  <w:style w:type="paragraph" w:customStyle="1" w:styleId="Default">
    <w:name w:val="Default"/>
    <w:rsid w:val="004064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5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5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07A"/>
  </w:style>
  <w:style w:type="paragraph" w:styleId="Footer">
    <w:name w:val="footer"/>
    <w:basedOn w:val="Normal"/>
    <w:link w:val="FooterChar"/>
    <w:uiPriority w:val="99"/>
    <w:unhideWhenUsed/>
    <w:rsid w:val="0071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07A"/>
  </w:style>
  <w:style w:type="paragraph" w:styleId="ListParagraph">
    <w:name w:val="List Paragraph"/>
    <w:basedOn w:val="Normal"/>
    <w:uiPriority w:val="34"/>
    <w:qFormat/>
    <w:rsid w:val="001414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4471"/>
    <w:rPr>
      <w:color w:val="808080"/>
    </w:rPr>
  </w:style>
  <w:style w:type="paragraph" w:customStyle="1" w:styleId="Default">
    <w:name w:val="Default"/>
    <w:rsid w:val="004064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4BD655B</Template>
  <TotalTime>195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Terence L Henriod</dc:creator>
  <cp:lastModifiedBy>Terence L Henriod</cp:lastModifiedBy>
  <cp:revision>8</cp:revision>
  <cp:lastPrinted>2013-01-31T23:25:00Z</cp:lastPrinted>
  <dcterms:created xsi:type="dcterms:W3CDTF">2013-04-03T01:04:00Z</dcterms:created>
  <dcterms:modified xsi:type="dcterms:W3CDTF">2013-04-16T23:30:00Z</dcterms:modified>
</cp:coreProperties>
</file>